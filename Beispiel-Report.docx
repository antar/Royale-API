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2FFD" w14:textId="0501992D" w:rsidR="00B74E57" w:rsidRPr="009E25CA" w:rsidRDefault="00734E9C" w:rsidP="00734E9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>-Report</w:t>
      </w:r>
    </w:p>
    <w:p w14:paraId="0139843F" w14:textId="69C382A4" w:rsidR="00A862DC" w:rsidRDefault="00734E9C" w:rsidP="00734E9C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r>
        <w:rPr>
          <w:rFonts w:ascii="Arial" w:hAnsi="Arial"/>
          <w:b/>
          <w:kern w:val="28"/>
          <w:sz w:val="24"/>
          <w:szCs w:val="24"/>
          <w:lang w:val="en-US"/>
        </w:rPr>
        <w:t xml:space="preserve">Player </w:t>
      </w: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Informations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>:</w:t>
      </w:r>
    </w:p>
    <w:p w14:paraId="0C77BE46" w14:textId="68CB3E19" w:rsidR="00734E9C" w:rsidRDefault="00734E9C" w:rsidP="00734E9C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01D3B66B" w14:textId="7108E786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 w:rsidRPr="00410C96">
        <w:rPr>
          <w:rFonts w:ascii="Arial" w:hAnsi="Arial"/>
          <w:b/>
          <w:kern w:val="28"/>
          <w:sz w:val="24"/>
          <w:szCs w:val="24"/>
          <w:lang w:val="en-US"/>
        </w:rPr>
        <w:t>playerName</w:t>
      </w:r>
      <w:proofErr w:type="spellEnd"/>
      <w:r w:rsidRPr="00410C96">
        <w:rPr>
          <w:rFonts w:ascii="Arial" w:hAnsi="Arial"/>
          <w:b/>
          <w:kern w:val="28"/>
          <w:sz w:val="24"/>
          <w:szCs w:val="24"/>
          <w:lang w:val="en-US"/>
        </w:rPr>
        <w:t xml:space="preserve"> =&gt; </w:t>
      </w:r>
      <w:r>
        <w:rPr>
          <w:rFonts w:ascii="Arial" w:hAnsi="Arial"/>
          <w:b/>
          <w:kern w:val="28"/>
          <w:sz w:val="24"/>
          <w:szCs w:val="24"/>
          <w:lang w:val="en-US"/>
        </w:rPr>
        <w:t>"master"</w:t>
      </w:r>
    </w:p>
    <w:p w14:paraId="35CB6AE0" w14:textId="30D22626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playerC</w:t>
      </w:r>
      <w:r w:rsidRPr="00410C96">
        <w:rPr>
          <w:rFonts w:ascii="Arial" w:hAnsi="Arial"/>
          <w:b/>
          <w:kern w:val="28"/>
          <w:sz w:val="24"/>
          <w:szCs w:val="24"/>
          <w:lang w:val="en-US"/>
        </w:rPr>
        <w:t>lan</w:t>
      </w:r>
      <w:proofErr w:type="spellEnd"/>
      <w:r w:rsidRPr="00410C96">
        <w:rPr>
          <w:rFonts w:ascii="Arial" w:hAnsi="Arial"/>
          <w:b/>
          <w:kern w:val="28"/>
          <w:sz w:val="24"/>
          <w:szCs w:val="24"/>
          <w:lang w:val="en-US"/>
        </w:rPr>
        <w:tab/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=&gt; </w:t>
      </w:r>
      <w:r w:rsidR="009E37FF">
        <w:rPr>
          <w:rFonts w:ascii="Arial" w:hAnsi="Arial"/>
          <w:b/>
          <w:kern w:val="28"/>
          <w:sz w:val="24"/>
          <w:szCs w:val="24"/>
          <w:lang w:val="en-US"/>
        </w:rPr>
        <w:t>"no Clan"</w:t>
      </w:r>
    </w:p>
    <w:p w14:paraId="57CFD742" w14:textId="462B6C60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playerCurrentA</w:t>
      </w:r>
      <w:r w:rsidRPr="00410C96">
        <w:rPr>
          <w:rFonts w:ascii="Arial" w:hAnsi="Arial"/>
          <w:b/>
          <w:kern w:val="28"/>
          <w:sz w:val="24"/>
          <w:szCs w:val="24"/>
          <w:lang w:val="en-US"/>
        </w:rPr>
        <w:t>rena</w:t>
      </w:r>
      <w:proofErr w:type="spellEnd"/>
      <w:r w:rsidRPr="00410C96">
        <w:rPr>
          <w:rFonts w:ascii="Arial" w:hAnsi="Arial"/>
          <w:b/>
          <w:kern w:val="28"/>
          <w:sz w:val="24"/>
          <w:szCs w:val="24"/>
          <w:lang w:val="en-US"/>
        </w:rPr>
        <w:tab/>
      </w:r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"13"</w:t>
      </w:r>
    </w:p>
    <w:p w14:paraId="4DCF9A7C" w14:textId="3CABDDA7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playerW</w:t>
      </w:r>
      <w:r w:rsidRPr="00410C96">
        <w:rPr>
          <w:rFonts w:ascii="Arial" w:hAnsi="Arial"/>
          <w:b/>
          <w:kern w:val="28"/>
          <w:sz w:val="24"/>
          <w:szCs w:val="24"/>
          <w:lang w:val="en-US"/>
        </w:rPr>
        <w:t>ins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"10234"</w:t>
      </w:r>
    </w:p>
    <w:p w14:paraId="30666156" w14:textId="58EE27F6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playerL</w:t>
      </w:r>
      <w:r w:rsidRPr="00410C96">
        <w:rPr>
          <w:rFonts w:ascii="Arial" w:hAnsi="Arial"/>
          <w:b/>
          <w:kern w:val="28"/>
          <w:sz w:val="24"/>
          <w:szCs w:val="24"/>
          <w:lang w:val="en-US"/>
        </w:rPr>
        <w:t>osses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"9213"</w:t>
      </w:r>
    </w:p>
    <w:p w14:paraId="5289C93C" w14:textId="1811EF33" w:rsidR="00410C96" w:rsidRP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playerC</w:t>
      </w:r>
      <w:r w:rsidRPr="00410C96">
        <w:rPr>
          <w:rFonts w:ascii="Arial" w:hAnsi="Arial"/>
          <w:b/>
          <w:kern w:val="28"/>
          <w:sz w:val="24"/>
          <w:szCs w:val="24"/>
          <w:lang w:val="en-US"/>
        </w:rPr>
        <w:t>urrentFavouriteCard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"Archer Queen"</w:t>
      </w:r>
    </w:p>
    <w:p w14:paraId="30F66F57" w14:textId="783A802A" w:rsidR="00410C96" w:rsidRPr="009E37FF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CH"/>
        </w:rPr>
      </w:pPr>
      <w:proofErr w:type="spellStart"/>
      <w:r w:rsidRPr="009E37FF">
        <w:rPr>
          <w:rFonts w:ascii="Arial" w:hAnsi="Arial"/>
          <w:b/>
          <w:kern w:val="28"/>
          <w:sz w:val="24"/>
          <w:szCs w:val="24"/>
          <w:lang w:val="en-US"/>
        </w:rPr>
        <w:t>playerGameT</w:t>
      </w:r>
      <w:r w:rsidRPr="009E37FF">
        <w:rPr>
          <w:rFonts w:ascii="Arial" w:hAnsi="Arial"/>
          <w:b/>
          <w:kern w:val="28"/>
          <w:sz w:val="24"/>
          <w:szCs w:val="24"/>
          <w:lang w:val="en-US"/>
        </w:rPr>
        <w:t>ag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"#</w:t>
      </w:r>
      <w:r w:rsidR="009E37FF" w:rsidRPr="009E37FF">
        <w:rPr>
          <w:rFonts w:ascii="Arial" w:hAnsi="Arial"/>
          <w:b/>
          <w:kern w:val="28"/>
          <w:sz w:val="24"/>
          <w:szCs w:val="24"/>
          <w:lang w:val="en-US"/>
        </w:rPr>
        <w:t>QCCJVJR9</w:t>
      </w:r>
      <w:r w:rsidR="009E37FF">
        <w:rPr>
          <w:rFonts w:ascii="Arial" w:hAnsi="Arial"/>
          <w:b/>
          <w:kern w:val="28"/>
          <w:sz w:val="24"/>
          <w:szCs w:val="24"/>
          <w:lang w:val="en-US"/>
        </w:rPr>
        <w:t>"</w:t>
      </w:r>
    </w:p>
    <w:p w14:paraId="7E459DF8" w14:textId="00683E6F" w:rsidR="00410C96" w:rsidRPr="009E37FF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 w:rsidRPr="009E37FF">
        <w:rPr>
          <w:rFonts w:ascii="Arial" w:hAnsi="Arial"/>
          <w:b/>
          <w:kern w:val="28"/>
          <w:sz w:val="24"/>
          <w:szCs w:val="24"/>
          <w:lang w:val="en-US"/>
        </w:rPr>
        <w:t>playerE</w:t>
      </w:r>
      <w:r w:rsidRPr="009E37FF">
        <w:rPr>
          <w:rFonts w:ascii="Arial" w:hAnsi="Arial"/>
          <w:b/>
          <w:kern w:val="28"/>
          <w:sz w:val="24"/>
          <w:szCs w:val="24"/>
          <w:lang w:val="en-US"/>
        </w:rPr>
        <w:t>xpLevel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"23412"</w:t>
      </w:r>
    </w:p>
    <w:p w14:paraId="4FCA3671" w14:textId="0E434E3D" w:rsidR="00410C96" w:rsidRPr="009E37FF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 w:rsidRPr="009E37FF">
        <w:rPr>
          <w:rFonts w:ascii="Arial" w:hAnsi="Arial"/>
          <w:b/>
          <w:kern w:val="28"/>
          <w:sz w:val="24"/>
          <w:szCs w:val="24"/>
          <w:lang w:val="en-US"/>
        </w:rPr>
        <w:t>playerT</w:t>
      </w:r>
      <w:r w:rsidRPr="009E37FF">
        <w:rPr>
          <w:rFonts w:ascii="Arial" w:hAnsi="Arial"/>
          <w:b/>
          <w:kern w:val="28"/>
          <w:sz w:val="24"/>
          <w:szCs w:val="24"/>
          <w:lang w:val="en-US"/>
        </w:rPr>
        <w:t>rophies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"6500"</w:t>
      </w:r>
    </w:p>
    <w:p w14:paraId="1B9776ED" w14:textId="4D65C414" w:rsidR="00410C96" w:rsidRDefault="00410C96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 w:rsidRPr="009E37FF">
        <w:rPr>
          <w:rFonts w:ascii="Arial" w:hAnsi="Arial"/>
          <w:b/>
          <w:kern w:val="28"/>
          <w:sz w:val="24"/>
          <w:szCs w:val="24"/>
          <w:lang w:val="en-US"/>
        </w:rPr>
        <w:t>playerB</w:t>
      </w:r>
      <w:r w:rsidRPr="009E37FF">
        <w:rPr>
          <w:rFonts w:ascii="Arial" w:hAnsi="Arial"/>
          <w:b/>
          <w:kern w:val="28"/>
          <w:sz w:val="24"/>
          <w:szCs w:val="24"/>
          <w:lang w:val="en-US"/>
        </w:rPr>
        <w:t>estTrophies</w:t>
      </w:r>
      <w:proofErr w:type="spellEnd"/>
      <w:r w:rsidR="009E37FF">
        <w:rPr>
          <w:rFonts w:ascii="Arial" w:hAnsi="Arial"/>
          <w:b/>
          <w:kern w:val="28"/>
          <w:sz w:val="24"/>
          <w:szCs w:val="24"/>
          <w:lang w:val="en-US"/>
        </w:rPr>
        <w:t xml:space="preserve"> =&gt; "6700"</w:t>
      </w:r>
    </w:p>
    <w:p w14:paraId="54201199" w14:textId="6D500EB8" w:rsidR="009E37FF" w:rsidRDefault="009E37FF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33519784" w14:textId="77777777" w:rsidR="009E37FF" w:rsidRPr="009E37FF" w:rsidRDefault="009E37FF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581A2789" w14:textId="3DE557E0" w:rsidR="00734E9C" w:rsidRDefault="000F4D28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r>
        <w:rPr>
          <w:rFonts w:ascii="Arial" w:hAnsi="Arial"/>
          <w:b/>
          <w:kern w:val="28"/>
          <w:sz w:val="24"/>
          <w:szCs w:val="24"/>
          <w:lang w:val="en-US"/>
        </w:rPr>
        <w:t xml:space="preserve">Chest </w:t>
      </w: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Informations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>:</w:t>
      </w:r>
    </w:p>
    <w:p w14:paraId="187F996D" w14:textId="722D96A7" w:rsidR="000F4D28" w:rsidRDefault="000F4D28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59F97D60" w14:textId="621C3081" w:rsidR="000F4D28" w:rsidRDefault="000F4D28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nextEightChests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"Silver Chest, </w:t>
      </w:r>
      <w:r>
        <w:rPr>
          <w:rFonts w:ascii="Arial" w:hAnsi="Arial"/>
          <w:b/>
          <w:kern w:val="28"/>
          <w:sz w:val="24"/>
          <w:szCs w:val="24"/>
          <w:lang w:val="en-US"/>
        </w:rPr>
        <w:tab/>
      </w:r>
      <w:r w:rsidRPr="000F4D28">
        <w:rPr>
          <w:rFonts w:ascii="Arial" w:hAnsi="Arial"/>
          <w:b/>
          <w:kern w:val="28"/>
          <w:sz w:val="24"/>
          <w:szCs w:val="24"/>
          <w:lang w:val="en-US"/>
        </w:rPr>
        <w:t>Golden Chest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, </w:t>
      </w:r>
      <w:r w:rsidR="00AB4DEA" w:rsidRPr="00AB4DEA">
        <w:rPr>
          <w:rFonts w:ascii="Arial" w:hAnsi="Arial"/>
          <w:b/>
          <w:kern w:val="28"/>
          <w:sz w:val="24"/>
          <w:szCs w:val="24"/>
          <w:lang w:val="en-US"/>
        </w:rPr>
        <w:t>Gold Crate</w:t>
      </w:r>
      <w:r>
        <w:rPr>
          <w:rFonts w:ascii="Arial" w:hAnsi="Arial"/>
          <w:b/>
          <w:kern w:val="28"/>
          <w:sz w:val="24"/>
          <w:szCs w:val="24"/>
          <w:lang w:val="en-US"/>
        </w:rPr>
        <w:t>"</w:t>
      </w:r>
    </w:p>
    <w:p w14:paraId="6E7DA212" w14:textId="47AD272C" w:rsidR="00AB4DEA" w:rsidRDefault="00AB4DEA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nextMagicalChest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"After {int} Chest you get a Magical Chest"</w:t>
      </w:r>
    </w:p>
    <w:p w14:paraId="263B8A1F" w14:textId="1E253F71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nextGiantChest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"After {int} Chest you get a </w:t>
      </w:r>
      <w:r>
        <w:rPr>
          <w:rFonts w:ascii="Arial" w:hAnsi="Arial"/>
          <w:b/>
          <w:kern w:val="28"/>
          <w:sz w:val="24"/>
          <w:szCs w:val="24"/>
          <w:lang w:val="en-US"/>
        </w:rPr>
        <w:t>Giant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 Chest"</w:t>
      </w:r>
    </w:p>
    <w:p w14:paraId="035991EC" w14:textId="43CA5B64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nextEpicChest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"After {int} Chest you get </w:t>
      </w:r>
      <w:proofErr w:type="spellStart"/>
      <w:proofErr w:type="gramStart"/>
      <w:r>
        <w:rPr>
          <w:rFonts w:ascii="Arial" w:hAnsi="Arial"/>
          <w:b/>
          <w:kern w:val="28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kern w:val="28"/>
          <w:sz w:val="24"/>
          <w:szCs w:val="24"/>
          <w:lang w:val="en-US"/>
        </w:rPr>
        <w:t>Epic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 Chest"</w:t>
      </w:r>
    </w:p>
    <w:p w14:paraId="1349D49F" w14:textId="0F702D82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nextMegaLightningChest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"After {int} Chest you get a </w:t>
      </w:r>
      <w:r w:rsidRPr="00AB4DEA">
        <w:rPr>
          <w:rFonts w:ascii="Arial" w:hAnsi="Arial"/>
          <w:b/>
          <w:kern w:val="28"/>
          <w:sz w:val="24"/>
          <w:szCs w:val="24"/>
          <w:lang w:val="en-US"/>
        </w:rPr>
        <w:t>Mega Lightning Chest</w:t>
      </w:r>
      <w:r>
        <w:rPr>
          <w:rFonts w:ascii="Arial" w:hAnsi="Arial"/>
          <w:b/>
          <w:kern w:val="28"/>
          <w:sz w:val="24"/>
          <w:szCs w:val="24"/>
          <w:lang w:val="en-US"/>
        </w:rPr>
        <w:t>"</w:t>
      </w:r>
    </w:p>
    <w:p w14:paraId="7ECED921" w14:textId="378E3437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nextLegendaryChest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=&gt; </w:t>
      </w:r>
      <w:r>
        <w:rPr>
          <w:rFonts w:ascii="Arial" w:hAnsi="Arial"/>
          <w:b/>
          <w:kern w:val="28"/>
          <w:sz w:val="24"/>
          <w:szCs w:val="24"/>
          <w:lang w:val="en-US"/>
        </w:rPr>
        <w:t xml:space="preserve">"After {int} Chest you get </w:t>
      </w:r>
      <w:proofErr w:type="spellStart"/>
      <w:r>
        <w:rPr>
          <w:rFonts w:ascii="Arial" w:hAnsi="Arial"/>
          <w:b/>
          <w:kern w:val="28"/>
          <w:sz w:val="24"/>
          <w:szCs w:val="24"/>
          <w:lang w:val="en-US"/>
        </w:rPr>
        <w:t>a</w:t>
      </w:r>
      <w:proofErr w:type="spellEnd"/>
      <w:r>
        <w:rPr>
          <w:rFonts w:ascii="Arial" w:hAnsi="Arial"/>
          <w:b/>
          <w:kern w:val="28"/>
          <w:sz w:val="24"/>
          <w:szCs w:val="24"/>
          <w:lang w:val="en-US"/>
        </w:rPr>
        <w:t xml:space="preserve"> </w:t>
      </w:r>
      <w:r w:rsidRPr="00AB4DEA">
        <w:rPr>
          <w:rFonts w:ascii="Arial" w:hAnsi="Arial"/>
          <w:b/>
          <w:kern w:val="28"/>
          <w:sz w:val="24"/>
          <w:szCs w:val="24"/>
          <w:lang w:val="en-US"/>
        </w:rPr>
        <w:t>Legendary Chest</w:t>
      </w:r>
      <w:r>
        <w:rPr>
          <w:rFonts w:ascii="Arial" w:hAnsi="Arial"/>
          <w:b/>
          <w:kern w:val="28"/>
          <w:sz w:val="24"/>
          <w:szCs w:val="24"/>
          <w:lang w:val="en-US"/>
        </w:rPr>
        <w:t>"</w:t>
      </w:r>
    </w:p>
    <w:p w14:paraId="5D8E93D7" w14:textId="606CB090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4520F1D4" w14:textId="126E92F5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15FF9EC8" w14:textId="1E3FAEA1" w:rsidR="00AB4DEA" w:rsidRDefault="00AB4DEA" w:rsidP="00AB4DEA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p w14:paraId="58C48DE9" w14:textId="552E9004" w:rsidR="00AB4DEA" w:rsidRPr="00734E9C" w:rsidRDefault="00AB4DEA" w:rsidP="00410C96">
      <w:pPr>
        <w:spacing w:before="0" w:after="0" w:line="240" w:lineRule="auto"/>
        <w:rPr>
          <w:rFonts w:ascii="Arial" w:hAnsi="Arial"/>
          <w:b/>
          <w:kern w:val="28"/>
          <w:sz w:val="24"/>
          <w:szCs w:val="24"/>
          <w:lang w:val="en-US"/>
        </w:rPr>
      </w:pPr>
    </w:p>
    <w:sectPr w:rsidR="00AB4DEA" w:rsidRPr="00734E9C" w:rsidSect="001F6F87">
      <w:headerReference w:type="default" r:id="rId11"/>
      <w:footerReference w:type="default" r:id="rId12"/>
      <w:pgSz w:w="11906" w:h="16838" w:code="9"/>
      <w:pgMar w:top="2268" w:right="992" w:bottom="113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1AE4" w14:textId="77777777" w:rsidR="000D20B4" w:rsidRDefault="000D20B4">
      <w:r>
        <w:separator/>
      </w:r>
    </w:p>
  </w:endnote>
  <w:endnote w:type="continuationSeparator" w:id="0">
    <w:p w14:paraId="77017E67" w14:textId="77777777" w:rsidR="000D20B4" w:rsidRDefault="000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641944"/>
      <w:docPartObj>
        <w:docPartGallery w:val="Page Numbers (Bottom of Page)"/>
        <w:docPartUnique/>
      </w:docPartObj>
    </w:sdtPr>
    <w:sdtEndPr/>
    <w:sdtContent>
      <w:p w14:paraId="3BCC5C22" w14:textId="0E5BD837" w:rsidR="00791981" w:rsidRDefault="0079198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558965C" w14:textId="2449D5D7"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ECE9" w14:textId="77777777" w:rsidR="000D20B4" w:rsidRDefault="000D20B4">
      <w:r>
        <w:separator/>
      </w:r>
    </w:p>
  </w:footnote>
  <w:footnote w:type="continuationSeparator" w:id="0">
    <w:p w14:paraId="79B2145A" w14:textId="77777777" w:rsidR="000D20B4" w:rsidRDefault="000D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3821"/>
    </w:tblGrid>
    <w:tr w:rsidR="00D37743" w:rsidRPr="00734E9C" w14:paraId="577A284C" w14:textId="77777777" w:rsidTr="007F48C3">
      <w:trPr>
        <w:trHeight w:val="1124"/>
      </w:trPr>
      <w:tc>
        <w:tcPr>
          <w:tcW w:w="5387" w:type="dxa"/>
        </w:tcPr>
        <w:p w14:paraId="348BB737" w14:textId="77777777" w:rsidR="007445F6" w:rsidRDefault="007445F6" w:rsidP="007445F6">
          <w:pPr>
            <w:pStyle w:val="KopfzeilePrimary"/>
            <w:spacing w:before="660" w:after="0"/>
          </w:pPr>
          <w:r w:rsidRPr="006000FE">
            <w:t>Technische Berufsschule Zürich TBZ</w:t>
          </w:r>
        </w:p>
        <w:p w14:paraId="6F008E2C" w14:textId="5683C0B4" w:rsidR="007445F6" w:rsidRDefault="000D20B4" w:rsidP="007445F6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297019057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9B26A9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532A8144" w14:textId="6ECD1ACA" w:rsidR="007445F6" w:rsidRDefault="007445F6" w:rsidP="007445F6">
          <w:pPr>
            <w:pStyle w:val="KopfzeilePrimary"/>
            <w:spacing w:before="0" w:after="0"/>
            <w:rPr>
              <w:rFonts w:asciiTheme="minorHAnsi" w:hAnsiTheme="minorHAnsi"/>
            </w:rPr>
          </w:pPr>
        </w:p>
        <w:p w14:paraId="08CBA898" w14:textId="241ED404" w:rsidR="007F48C3" w:rsidRPr="007F48C3" w:rsidRDefault="007F48C3" w:rsidP="007F48C3">
          <w:pPr>
            <w:pStyle w:val="KopfzeilePrimary"/>
            <w:spacing w:before="0" w:after="0"/>
            <w:rPr>
              <w:rFonts w:asciiTheme="minorHAnsi" w:hAnsiTheme="minorHAnsi"/>
            </w:rPr>
          </w:pPr>
        </w:p>
      </w:tc>
      <w:tc>
        <w:tcPr>
          <w:tcW w:w="3821" w:type="dxa"/>
        </w:tcPr>
        <w:p w14:paraId="0E1F5993" w14:textId="74DB3138" w:rsidR="007445F6" w:rsidRPr="009B26A9" w:rsidRDefault="00BF26D3" w:rsidP="00BF26D3">
          <w:pPr>
            <w:pStyle w:val="KopfzeilePrimary"/>
            <w:spacing w:before="660" w:after="0"/>
            <w:rPr>
              <w:lang w:val="en-US"/>
            </w:rPr>
          </w:pPr>
          <w:r w:rsidRPr="009B26A9">
            <w:rPr>
              <w:lang w:val="en-US"/>
            </w:rPr>
            <w:t>Name:</w:t>
          </w:r>
          <w:r w:rsidR="009B26A9" w:rsidRPr="009B26A9">
            <w:rPr>
              <w:lang w:val="en-US"/>
            </w:rPr>
            <w:t xml:space="preserve"> Alessio </w:t>
          </w:r>
          <w:proofErr w:type="spellStart"/>
          <w:r w:rsidR="009B26A9" w:rsidRPr="009B26A9">
            <w:rPr>
              <w:lang w:val="en-US"/>
            </w:rPr>
            <w:t>Carcavallo</w:t>
          </w:r>
          <w:proofErr w:type="spellEnd"/>
          <w:r w:rsidRPr="009B26A9">
            <w:rPr>
              <w:lang w:val="en-US"/>
            </w:rPr>
            <w:br/>
          </w:r>
          <w:r w:rsidR="009B26A9">
            <w:rPr>
              <w:lang w:val="en-US"/>
            </w:rPr>
            <w:t>Modul</w:t>
          </w:r>
          <w:r w:rsidR="007445F6" w:rsidRPr="009B26A9">
            <w:rPr>
              <w:lang w:val="en-US"/>
            </w:rPr>
            <w:t>:</w:t>
          </w:r>
          <w:r w:rsidR="009B26A9">
            <w:rPr>
              <w:lang w:val="en-US"/>
            </w:rPr>
            <w:t xml:space="preserve"> M122</w:t>
          </w:r>
          <w:r w:rsidR="009B26A9" w:rsidRPr="009B26A9">
            <w:rPr>
              <w:lang w:val="en-US"/>
            </w:rPr>
            <w:t xml:space="preserve"> </w:t>
          </w:r>
        </w:p>
        <w:p w14:paraId="080F8BFD" w14:textId="1E9707A9" w:rsidR="00D37743" w:rsidRPr="009B26A9" w:rsidRDefault="000D20B4" w:rsidP="009B26A9">
          <w:pPr>
            <w:pStyle w:val="KopfzeilePrimary"/>
            <w:spacing w:before="0" w:after="0"/>
            <w:rPr>
              <w:lang w:val="en-US"/>
            </w:rPr>
          </w:pPr>
          <w:sdt>
            <w:sdtPr>
              <w:rPr>
                <w:rFonts w:asciiTheme="minorHAnsi" w:hAnsiTheme="minorHAnsi"/>
                <w:lang w:val="en-US"/>
              </w:rPr>
              <w:alias w:val="Automobiltechnik"/>
              <w:tag w:val="Automobiltechnik"/>
              <w:id w:val="-1094243189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9B26A9">
                <w:rPr>
                  <w:rFonts w:asciiTheme="minorHAnsi" w:hAnsiTheme="minorHAnsi"/>
                  <w:lang w:val="en-US"/>
                </w:rPr>
                <w:t xml:space="preserve">     </w:t>
              </w:r>
            </w:sdtContent>
          </w:sdt>
        </w:p>
      </w:tc>
    </w:tr>
  </w:tbl>
  <w:p w14:paraId="6E31630E" w14:textId="32D0D03F" w:rsidR="00D8611B" w:rsidRPr="00D37743" w:rsidRDefault="007F48C3" w:rsidP="00D37743">
    <w:pPr>
      <w:pStyle w:val="Header"/>
    </w:pPr>
    <w:r w:rsidRPr="007F48C3">
      <w:rPr>
        <w:noProof/>
      </w:rPr>
      <w:drawing>
        <wp:anchor distT="0" distB="0" distL="114300" distR="114300" simplePos="0" relativeHeight="251659264" behindDoc="0" locked="1" layoutInCell="1" allowOverlap="1" wp14:anchorId="0FD1D722" wp14:editId="643DC6F3">
          <wp:simplePos x="0" y="0"/>
          <wp:positionH relativeFrom="page">
            <wp:posOffset>223520</wp:posOffset>
          </wp:positionH>
          <wp:positionV relativeFrom="page">
            <wp:posOffset>137795</wp:posOffset>
          </wp:positionV>
          <wp:extent cx="875030" cy="114935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114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48C3">
      <w:rPr>
        <w:noProof/>
      </w:rPr>
      <w:drawing>
        <wp:anchor distT="0" distB="0" distL="114300" distR="114300" simplePos="0" relativeHeight="251660288" behindDoc="0" locked="1" layoutInCell="1" allowOverlap="1" wp14:anchorId="55A6C029" wp14:editId="31064BF8">
          <wp:simplePos x="0" y="0"/>
          <wp:positionH relativeFrom="page">
            <wp:posOffset>1171575</wp:posOffset>
          </wp:positionH>
          <wp:positionV relativeFrom="page">
            <wp:posOffset>236220</wp:posOffset>
          </wp:positionV>
          <wp:extent cx="287655" cy="28765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04"/>
    <w:multiLevelType w:val="hybridMultilevel"/>
    <w:tmpl w:val="1BA254D6"/>
    <w:lvl w:ilvl="0" w:tplc="7EFCFE58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7859"/>
    <w:multiLevelType w:val="hybridMultilevel"/>
    <w:tmpl w:val="0E38EF7A"/>
    <w:lvl w:ilvl="0" w:tplc="DE028F3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F27B9"/>
    <w:multiLevelType w:val="hybridMultilevel"/>
    <w:tmpl w:val="2F6C8734"/>
    <w:lvl w:ilvl="0" w:tplc="DE028F3A">
      <w:start w:val="5"/>
      <w:numFmt w:val="bullet"/>
      <w:lvlText w:val="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10CD1"/>
    <w:multiLevelType w:val="hybridMultilevel"/>
    <w:tmpl w:val="D854B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4FC"/>
    <w:multiLevelType w:val="hybridMultilevel"/>
    <w:tmpl w:val="3DC073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6" w15:restartNumberingAfterBreak="0">
    <w:nsid w:val="381A0D4C"/>
    <w:multiLevelType w:val="hybridMultilevel"/>
    <w:tmpl w:val="C0BC82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8457D9"/>
    <w:multiLevelType w:val="hybridMultilevel"/>
    <w:tmpl w:val="3F62E74E"/>
    <w:lvl w:ilvl="0" w:tplc="58088366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364" w:hanging="360"/>
      </w:pPr>
    </w:lvl>
    <w:lvl w:ilvl="2" w:tplc="0807001B" w:tentative="1">
      <w:start w:val="1"/>
      <w:numFmt w:val="lowerRoman"/>
      <w:lvlText w:val="%3."/>
      <w:lvlJc w:val="right"/>
      <w:pPr>
        <w:ind w:left="2084" w:hanging="180"/>
      </w:pPr>
    </w:lvl>
    <w:lvl w:ilvl="3" w:tplc="0807000F" w:tentative="1">
      <w:start w:val="1"/>
      <w:numFmt w:val="decimal"/>
      <w:lvlText w:val="%4."/>
      <w:lvlJc w:val="left"/>
      <w:pPr>
        <w:ind w:left="2804" w:hanging="360"/>
      </w:pPr>
    </w:lvl>
    <w:lvl w:ilvl="4" w:tplc="08070019" w:tentative="1">
      <w:start w:val="1"/>
      <w:numFmt w:val="lowerLetter"/>
      <w:lvlText w:val="%5."/>
      <w:lvlJc w:val="left"/>
      <w:pPr>
        <w:ind w:left="3524" w:hanging="360"/>
      </w:pPr>
    </w:lvl>
    <w:lvl w:ilvl="5" w:tplc="0807001B" w:tentative="1">
      <w:start w:val="1"/>
      <w:numFmt w:val="lowerRoman"/>
      <w:lvlText w:val="%6."/>
      <w:lvlJc w:val="right"/>
      <w:pPr>
        <w:ind w:left="4244" w:hanging="180"/>
      </w:pPr>
    </w:lvl>
    <w:lvl w:ilvl="6" w:tplc="0807000F" w:tentative="1">
      <w:start w:val="1"/>
      <w:numFmt w:val="decimal"/>
      <w:lvlText w:val="%7."/>
      <w:lvlJc w:val="left"/>
      <w:pPr>
        <w:ind w:left="4964" w:hanging="360"/>
      </w:pPr>
    </w:lvl>
    <w:lvl w:ilvl="7" w:tplc="08070019" w:tentative="1">
      <w:start w:val="1"/>
      <w:numFmt w:val="lowerLetter"/>
      <w:lvlText w:val="%8."/>
      <w:lvlJc w:val="left"/>
      <w:pPr>
        <w:ind w:left="5684" w:hanging="360"/>
      </w:pPr>
    </w:lvl>
    <w:lvl w:ilvl="8" w:tplc="08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3EF6E2C"/>
    <w:multiLevelType w:val="hybridMultilevel"/>
    <w:tmpl w:val="172EBC4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6635"/>
    <w:multiLevelType w:val="multilevel"/>
    <w:tmpl w:val="61B49944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C2A3748"/>
    <w:multiLevelType w:val="multilevel"/>
    <w:tmpl w:val="C9345D02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4C12F84"/>
    <w:multiLevelType w:val="hybridMultilevel"/>
    <w:tmpl w:val="17628F4E"/>
    <w:lvl w:ilvl="0" w:tplc="6CFC9D3C">
      <w:start w:val="1"/>
      <w:numFmt w:val="decimal"/>
      <w:pStyle w:val="Heading3"/>
      <w:lvlText w:val="1.1.%1"/>
      <w:lvlJc w:val="left"/>
      <w:pPr>
        <w:ind w:left="10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5D3B6883"/>
    <w:multiLevelType w:val="hybridMultilevel"/>
    <w:tmpl w:val="5A7EEF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24138"/>
    <w:multiLevelType w:val="hybridMultilevel"/>
    <w:tmpl w:val="7D20B4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B5BD6"/>
    <w:multiLevelType w:val="hybridMultilevel"/>
    <w:tmpl w:val="C3C88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66E2D"/>
    <w:multiLevelType w:val="hybridMultilevel"/>
    <w:tmpl w:val="6C0477C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3E84"/>
    <w:multiLevelType w:val="hybridMultilevel"/>
    <w:tmpl w:val="3850A8BC"/>
    <w:lvl w:ilvl="0" w:tplc="5FF0D8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945C1"/>
    <w:multiLevelType w:val="hybridMultilevel"/>
    <w:tmpl w:val="9C645668"/>
    <w:lvl w:ilvl="0" w:tplc="0807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8" w15:restartNumberingAfterBreak="0">
    <w:nsid w:val="777A623C"/>
    <w:multiLevelType w:val="hybridMultilevel"/>
    <w:tmpl w:val="30B8869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abstractNum w:abstractNumId="20" w15:restartNumberingAfterBreak="0">
    <w:nsid w:val="7A4D401F"/>
    <w:multiLevelType w:val="hybridMultilevel"/>
    <w:tmpl w:val="7F22C9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75552">
    <w:abstractNumId w:val="5"/>
  </w:num>
  <w:num w:numId="2" w16cid:durableId="1736508346">
    <w:abstractNumId w:val="5"/>
  </w:num>
  <w:num w:numId="3" w16cid:durableId="1132987812">
    <w:abstractNumId w:val="19"/>
  </w:num>
  <w:num w:numId="4" w16cid:durableId="908155083">
    <w:abstractNumId w:val="9"/>
  </w:num>
  <w:num w:numId="5" w16cid:durableId="395861905">
    <w:abstractNumId w:val="10"/>
  </w:num>
  <w:num w:numId="6" w16cid:durableId="328020906">
    <w:abstractNumId w:val="17"/>
  </w:num>
  <w:num w:numId="7" w16cid:durableId="1013654977">
    <w:abstractNumId w:val="6"/>
  </w:num>
  <w:num w:numId="8" w16cid:durableId="1192382148">
    <w:abstractNumId w:val="14"/>
  </w:num>
  <w:num w:numId="9" w16cid:durableId="527571718">
    <w:abstractNumId w:val="13"/>
  </w:num>
  <w:num w:numId="10" w16cid:durableId="799029684">
    <w:abstractNumId w:val="4"/>
  </w:num>
  <w:num w:numId="11" w16cid:durableId="1196770844">
    <w:abstractNumId w:val="20"/>
  </w:num>
  <w:num w:numId="12" w16cid:durableId="847452847">
    <w:abstractNumId w:val="12"/>
  </w:num>
  <w:num w:numId="13" w16cid:durableId="1033772829">
    <w:abstractNumId w:val="8"/>
  </w:num>
  <w:num w:numId="14" w16cid:durableId="1124761">
    <w:abstractNumId w:val="1"/>
  </w:num>
  <w:num w:numId="15" w16cid:durableId="700712730">
    <w:abstractNumId w:val="0"/>
  </w:num>
  <w:num w:numId="16" w16cid:durableId="1906183027">
    <w:abstractNumId w:val="15"/>
  </w:num>
  <w:num w:numId="17" w16cid:durableId="130681457">
    <w:abstractNumId w:val="3"/>
  </w:num>
  <w:num w:numId="18" w16cid:durableId="1552426214">
    <w:abstractNumId w:val="2"/>
  </w:num>
  <w:num w:numId="19" w16cid:durableId="381902428">
    <w:abstractNumId w:val="7"/>
  </w:num>
  <w:num w:numId="20" w16cid:durableId="487598260">
    <w:abstractNumId w:val="18"/>
  </w:num>
  <w:num w:numId="21" w16cid:durableId="1492064897">
    <w:abstractNumId w:val="16"/>
  </w:num>
  <w:num w:numId="22" w16cid:durableId="28844129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2"/>
    <w:docVar w:name="Lueckentext" w:val="aus"/>
    <w:docVar w:name="Nummerierung" w:val="aus"/>
  </w:docVars>
  <w:rsids>
    <w:rsidRoot w:val="00612B71"/>
    <w:rsid w:val="0000003E"/>
    <w:rsid w:val="000010F4"/>
    <w:rsid w:val="00002C85"/>
    <w:rsid w:val="000054EE"/>
    <w:rsid w:val="0001262B"/>
    <w:rsid w:val="00014B04"/>
    <w:rsid w:val="00020188"/>
    <w:rsid w:val="00020A0D"/>
    <w:rsid w:val="00022392"/>
    <w:rsid w:val="00026114"/>
    <w:rsid w:val="00027121"/>
    <w:rsid w:val="00032687"/>
    <w:rsid w:val="00037B74"/>
    <w:rsid w:val="00041387"/>
    <w:rsid w:val="0004171F"/>
    <w:rsid w:val="00047035"/>
    <w:rsid w:val="00047157"/>
    <w:rsid w:val="00047C28"/>
    <w:rsid w:val="0005022A"/>
    <w:rsid w:val="000508A7"/>
    <w:rsid w:val="00060B61"/>
    <w:rsid w:val="00061028"/>
    <w:rsid w:val="0006719A"/>
    <w:rsid w:val="000673D1"/>
    <w:rsid w:val="00067B7F"/>
    <w:rsid w:val="000713C6"/>
    <w:rsid w:val="00073D71"/>
    <w:rsid w:val="00076C14"/>
    <w:rsid w:val="00077E8C"/>
    <w:rsid w:val="000859BE"/>
    <w:rsid w:val="00095840"/>
    <w:rsid w:val="000A12AB"/>
    <w:rsid w:val="000A3174"/>
    <w:rsid w:val="000A3A4E"/>
    <w:rsid w:val="000A494B"/>
    <w:rsid w:val="000A5559"/>
    <w:rsid w:val="000A6AB0"/>
    <w:rsid w:val="000B1CFF"/>
    <w:rsid w:val="000B1ED9"/>
    <w:rsid w:val="000B25A5"/>
    <w:rsid w:val="000B7D7D"/>
    <w:rsid w:val="000C0334"/>
    <w:rsid w:val="000C0902"/>
    <w:rsid w:val="000C09CF"/>
    <w:rsid w:val="000C3444"/>
    <w:rsid w:val="000C510A"/>
    <w:rsid w:val="000C64D0"/>
    <w:rsid w:val="000C6C90"/>
    <w:rsid w:val="000C7C52"/>
    <w:rsid w:val="000D20B4"/>
    <w:rsid w:val="000D2A84"/>
    <w:rsid w:val="000E3914"/>
    <w:rsid w:val="000F2F15"/>
    <w:rsid w:val="000F4D28"/>
    <w:rsid w:val="000F7096"/>
    <w:rsid w:val="00104B81"/>
    <w:rsid w:val="00105A09"/>
    <w:rsid w:val="00106555"/>
    <w:rsid w:val="0011669A"/>
    <w:rsid w:val="00120E45"/>
    <w:rsid w:val="0012136B"/>
    <w:rsid w:val="00130E27"/>
    <w:rsid w:val="00132918"/>
    <w:rsid w:val="001330EB"/>
    <w:rsid w:val="00133114"/>
    <w:rsid w:val="00145C1E"/>
    <w:rsid w:val="001460BE"/>
    <w:rsid w:val="00150247"/>
    <w:rsid w:val="001513A6"/>
    <w:rsid w:val="00151F52"/>
    <w:rsid w:val="00152BFA"/>
    <w:rsid w:val="001540BA"/>
    <w:rsid w:val="00155543"/>
    <w:rsid w:val="00156866"/>
    <w:rsid w:val="00157AE6"/>
    <w:rsid w:val="00160B4D"/>
    <w:rsid w:val="00161CC7"/>
    <w:rsid w:val="00167483"/>
    <w:rsid w:val="001810D6"/>
    <w:rsid w:val="00182441"/>
    <w:rsid w:val="001834E6"/>
    <w:rsid w:val="00186960"/>
    <w:rsid w:val="0019069F"/>
    <w:rsid w:val="00191F14"/>
    <w:rsid w:val="00192135"/>
    <w:rsid w:val="00194DFC"/>
    <w:rsid w:val="0019646F"/>
    <w:rsid w:val="001A2D08"/>
    <w:rsid w:val="001A2E7B"/>
    <w:rsid w:val="001A3B64"/>
    <w:rsid w:val="001A76A7"/>
    <w:rsid w:val="001A7EF3"/>
    <w:rsid w:val="001B6B6F"/>
    <w:rsid w:val="001C01AF"/>
    <w:rsid w:val="001C4618"/>
    <w:rsid w:val="001D0514"/>
    <w:rsid w:val="001D30D5"/>
    <w:rsid w:val="001E233D"/>
    <w:rsid w:val="001E2BAE"/>
    <w:rsid w:val="001E3939"/>
    <w:rsid w:val="001E3C31"/>
    <w:rsid w:val="001E4D77"/>
    <w:rsid w:val="001F2350"/>
    <w:rsid w:val="001F6F87"/>
    <w:rsid w:val="00200E75"/>
    <w:rsid w:val="00203E26"/>
    <w:rsid w:val="002043F2"/>
    <w:rsid w:val="00211166"/>
    <w:rsid w:val="00225D51"/>
    <w:rsid w:val="002340AD"/>
    <w:rsid w:val="002374C5"/>
    <w:rsid w:val="002436F1"/>
    <w:rsid w:val="00244084"/>
    <w:rsid w:val="00244814"/>
    <w:rsid w:val="002453DE"/>
    <w:rsid w:val="002531FC"/>
    <w:rsid w:val="00254467"/>
    <w:rsid w:val="00254508"/>
    <w:rsid w:val="00254667"/>
    <w:rsid w:val="00262C6D"/>
    <w:rsid w:val="002658AC"/>
    <w:rsid w:val="0026763F"/>
    <w:rsid w:val="00272B80"/>
    <w:rsid w:val="00272C47"/>
    <w:rsid w:val="00274CC6"/>
    <w:rsid w:val="00280435"/>
    <w:rsid w:val="002807A4"/>
    <w:rsid w:val="00285ACA"/>
    <w:rsid w:val="002875C9"/>
    <w:rsid w:val="002974A4"/>
    <w:rsid w:val="002A3D9E"/>
    <w:rsid w:val="002A41C6"/>
    <w:rsid w:val="002A47E4"/>
    <w:rsid w:val="002A488E"/>
    <w:rsid w:val="002B1212"/>
    <w:rsid w:val="002B289D"/>
    <w:rsid w:val="002B3C00"/>
    <w:rsid w:val="002B4823"/>
    <w:rsid w:val="002C510E"/>
    <w:rsid w:val="002D32FD"/>
    <w:rsid w:val="002F1386"/>
    <w:rsid w:val="002F17BC"/>
    <w:rsid w:val="002F7B13"/>
    <w:rsid w:val="0030134E"/>
    <w:rsid w:val="00302F0B"/>
    <w:rsid w:val="00303EC7"/>
    <w:rsid w:val="003046D6"/>
    <w:rsid w:val="00304FBB"/>
    <w:rsid w:val="00305D76"/>
    <w:rsid w:val="003100C6"/>
    <w:rsid w:val="00310ECD"/>
    <w:rsid w:val="0031114B"/>
    <w:rsid w:val="003128F9"/>
    <w:rsid w:val="00313A36"/>
    <w:rsid w:val="00314254"/>
    <w:rsid w:val="00315D79"/>
    <w:rsid w:val="00316C4C"/>
    <w:rsid w:val="00323312"/>
    <w:rsid w:val="00325B4A"/>
    <w:rsid w:val="00325EEC"/>
    <w:rsid w:val="003263C8"/>
    <w:rsid w:val="0033021B"/>
    <w:rsid w:val="003303D8"/>
    <w:rsid w:val="00332C39"/>
    <w:rsid w:val="00335CAA"/>
    <w:rsid w:val="003368EB"/>
    <w:rsid w:val="0034065B"/>
    <w:rsid w:val="00341BC8"/>
    <w:rsid w:val="00343A7D"/>
    <w:rsid w:val="0034564E"/>
    <w:rsid w:val="00346DD9"/>
    <w:rsid w:val="0034707E"/>
    <w:rsid w:val="00350086"/>
    <w:rsid w:val="00351467"/>
    <w:rsid w:val="0035795B"/>
    <w:rsid w:val="00365CB8"/>
    <w:rsid w:val="00370D5B"/>
    <w:rsid w:val="0038173B"/>
    <w:rsid w:val="003861A6"/>
    <w:rsid w:val="00390441"/>
    <w:rsid w:val="003920AF"/>
    <w:rsid w:val="0039342F"/>
    <w:rsid w:val="00394557"/>
    <w:rsid w:val="00394A44"/>
    <w:rsid w:val="00394DE8"/>
    <w:rsid w:val="00396FA7"/>
    <w:rsid w:val="003A4CE5"/>
    <w:rsid w:val="003A510D"/>
    <w:rsid w:val="003A5CE6"/>
    <w:rsid w:val="003A6931"/>
    <w:rsid w:val="003B0122"/>
    <w:rsid w:val="003B0839"/>
    <w:rsid w:val="003B08DC"/>
    <w:rsid w:val="003B23C9"/>
    <w:rsid w:val="003B35F1"/>
    <w:rsid w:val="003B4C8D"/>
    <w:rsid w:val="003B5B4B"/>
    <w:rsid w:val="003C4835"/>
    <w:rsid w:val="003D1293"/>
    <w:rsid w:val="003D2158"/>
    <w:rsid w:val="003D6258"/>
    <w:rsid w:val="003D7163"/>
    <w:rsid w:val="003E1064"/>
    <w:rsid w:val="003E4B3A"/>
    <w:rsid w:val="003E4C94"/>
    <w:rsid w:val="003E67C6"/>
    <w:rsid w:val="003F3929"/>
    <w:rsid w:val="003F3B17"/>
    <w:rsid w:val="003F41F3"/>
    <w:rsid w:val="003F6336"/>
    <w:rsid w:val="00410C96"/>
    <w:rsid w:val="00410F34"/>
    <w:rsid w:val="00410F8D"/>
    <w:rsid w:val="004136C5"/>
    <w:rsid w:val="00414E75"/>
    <w:rsid w:val="004168A2"/>
    <w:rsid w:val="00424354"/>
    <w:rsid w:val="004279A2"/>
    <w:rsid w:val="004370D4"/>
    <w:rsid w:val="00444186"/>
    <w:rsid w:val="00447D34"/>
    <w:rsid w:val="00450E15"/>
    <w:rsid w:val="0045278B"/>
    <w:rsid w:val="004607E5"/>
    <w:rsid w:val="004650C6"/>
    <w:rsid w:val="00470E3F"/>
    <w:rsid w:val="004710A8"/>
    <w:rsid w:val="0048026B"/>
    <w:rsid w:val="00486BCC"/>
    <w:rsid w:val="004913EA"/>
    <w:rsid w:val="0049313C"/>
    <w:rsid w:val="004933AF"/>
    <w:rsid w:val="0049367E"/>
    <w:rsid w:val="004943DE"/>
    <w:rsid w:val="004949CA"/>
    <w:rsid w:val="004A4218"/>
    <w:rsid w:val="004A5018"/>
    <w:rsid w:val="004A59BB"/>
    <w:rsid w:val="004A7AB5"/>
    <w:rsid w:val="004B71D2"/>
    <w:rsid w:val="004C2F49"/>
    <w:rsid w:val="004C3AFC"/>
    <w:rsid w:val="004C4648"/>
    <w:rsid w:val="004D1178"/>
    <w:rsid w:val="004D28E2"/>
    <w:rsid w:val="004E1C07"/>
    <w:rsid w:val="004E45D4"/>
    <w:rsid w:val="004E6832"/>
    <w:rsid w:val="004F2A63"/>
    <w:rsid w:val="004F368B"/>
    <w:rsid w:val="004F3AC4"/>
    <w:rsid w:val="004F6FDC"/>
    <w:rsid w:val="005009C7"/>
    <w:rsid w:val="00500BCF"/>
    <w:rsid w:val="0050182C"/>
    <w:rsid w:val="00503588"/>
    <w:rsid w:val="00512C45"/>
    <w:rsid w:val="005146DC"/>
    <w:rsid w:val="00514A93"/>
    <w:rsid w:val="005245F9"/>
    <w:rsid w:val="00525D28"/>
    <w:rsid w:val="0052661B"/>
    <w:rsid w:val="005311CE"/>
    <w:rsid w:val="00534838"/>
    <w:rsid w:val="00536E13"/>
    <w:rsid w:val="005403E7"/>
    <w:rsid w:val="00541257"/>
    <w:rsid w:val="00542372"/>
    <w:rsid w:val="0055105A"/>
    <w:rsid w:val="00551993"/>
    <w:rsid w:val="00562E79"/>
    <w:rsid w:val="0056338D"/>
    <w:rsid w:val="005676D8"/>
    <w:rsid w:val="0057085B"/>
    <w:rsid w:val="00577888"/>
    <w:rsid w:val="00587180"/>
    <w:rsid w:val="00591CF9"/>
    <w:rsid w:val="0059348E"/>
    <w:rsid w:val="005957CF"/>
    <w:rsid w:val="0059798C"/>
    <w:rsid w:val="00597DA6"/>
    <w:rsid w:val="005A0B00"/>
    <w:rsid w:val="005A5B56"/>
    <w:rsid w:val="005A6369"/>
    <w:rsid w:val="005A6486"/>
    <w:rsid w:val="005B0070"/>
    <w:rsid w:val="005B205C"/>
    <w:rsid w:val="005B3313"/>
    <w:rsid w:val="005B58CD"/>
    <w:rsid w:val="005C2C3A"/>
    <w:rsid w:val="005C7EE1"/>
    <w:rsid w:val="005D122C"/>
    <w:rsid w:val="005D3666"/>
    <w:rsid w:val="005D433B"/>
    <w:rsid w:val="005E05DA"/>
    <w:rsid w:val="005E089C"/>
    <w:rsid w:val="005E0E5E"/>
    <w:rsid w:val="005E1D64"/>
    <w:rsid w:val="005F43E9"/>
    <w:rsid w:val="005F5CE8"/>
    <w:rsid w:val="00600BC9"/>
    <w:rsid w:val="0060274E"/>
    <w:rsid w:val="00603266"/>
    <w:rsid w:val="006034E0"/>
    <w:rsid w:val="00604E1F"/>
    <w:rsid w:val="00606384"/>
    <w:rsid w:val="00612B71"/>
    <w:rsid w:val="00617D7D"/>
    <w:rsid w:val="006226E4"/>
    <w:rsid w:val="00624606"/>
    <w:rsid w:val="00625D7D"/>
    <w:rsid w:val="00627DA7"/>
    <w:rsid w:val="00630033"/>
    <w:rsid w:val="0063248A"/>
    <w:rsid w:val="00632F1A"/>
    <w:rsid w:val="00635B9B"/>
    <w:rsid w:val="00636703"/>
    <w:rsid w:val="006376F1"/>
    <w:rsid w:val="0064494B"/>
    <w:rsid w:val="00646FF2"/>
    <w:rsid w:val="006470A2"/>
    <w:rsid w:val="00650D20"/>
    <w:rsid w:val="00653627"/>
    <w:rsid w:val="00653CF1"/>
    <w:rsid w:val="00660C94"/>
    <w:rsid w:val="0066479C"/>
    <w:rsid w:val="00667226"/>
    <w:rsid w:val="0067332E"/>
    <w:rsid w:val="00675CB6"/>
    <w:rsid w:val="00680C60"/>
    <w:rsid w:val="00681A6A"/>
    <w:rsid w:val="006828CD"/>
    <w:rsid w:val="00682E94"/>
    <w:rsid w:val="00682FED"/>
    <w:rsid w:val="00684176"/>
    <w:rsid w:val="00684747"/>
    <w:rsid w:val="00684C58"/>
    <w:rsid w:val="00684D21"/>
    <w:rsid w:val="0068541B"/>
    <w:rsid w:val="00696A5D"/>
    <w:rsid w:val="006A492A"/>
    <w:rsid w:val="006A4964"/>
    <w:rsid w:val="006A4C2D"/>
    <w:rsid w:val="006A5CFE"/>
    <w:rsid w:val="006A61F8"/>
    <w:rsid w:val="006A698E"/>
    <w:rsid w:val="006B160E"/>
    <w:rsid w:val="006B3020"/>
    <w:rsid w:val="006D1730"/>
    <w:rsid w:val="006D29DB"/>
    <w:rsid w:val="006E4493"/>
    <w:rsid w:val="006E6597"/>
    <w:rsid w:val="006F4869"/>
    <w:rsid w:val="00702191"/>
    <w:rsid w:val="00705180"/>
    <w:rsid w:val="007071FD"/>
    <w:rsid w:val="00717E08"/>
    <w:rsid w:val="00720474"/>
    <w:rsid w:val="007303C9"/>
    <w:rsid w:val="007337D6"/>
    <w:rsid w:val="00734E9C"/>
    <w:rsid w:val="007427D1"/>
    <w:rsid w:val="0074316E"/>
    <w:rsid w:val="007445F6"/>
    <w:rsid w:val="0074477B"/>
    <w:rsid w:val="007453E5"/>
    <w:rsid w:val="00746591"/>
    <w:rsid w:val="00750AE8"/>
    <w:rsid w:val="00753245"/>
    <w:rsid w:val="00755619"/>
    <w:rsid w:val="00756CF8"/>
    <w:rsid w:val="00757C49"/>
    <w:rsid w:val="007631E9"/>
    <w:rsid w:val="00767B53"/>
    <w:rsid w:val="00776571"/>
    <w:rsid w:val="007804E6"/>
    <w:rsid w:val="007805AC"/>
    <w:rsid w:val="00783058"/>
    <w:rsid w:val="00791981"/>
    <w:rsid w:val="007957A8"/>
    <w:rsid w:val="007A01B6"/>
    <w:rsid w:val="007A09A5"/>
    <w:rsid w:val="007A335D"/>
    <w:rsid w:val="007A6669"/>
    <w:rsid w:val="007B3DDE"/>
    <w:rsid w:val="007B4B4A"/>
    <w:rsid w:val="007B55CF"/>
    <w:rsid w:val="007B5762"/>
    <w:rsid w:val="007C12F1"/>
    <w:rsid w:val="007C240C"/>
    <w:rsid w:val="007C4832"/>
    <w:rsid w:val="007C7056"/>
    <w:rsid w:val="007C76F8"/>
    <w:rsid w:val="007C7FF7"/>
    <w:rsid w:val="007D0EB8"/>
    <w:rsid w:val="007D735D"/>
    <w:rsid w:val="007E11F0"/>
    <w:rsid w:val="007E2B2E"/>
    <w:rsid w:val="007E59FF"/>
    <w:rsid w:val="007E7573"/>
    <w:rsid w:val="007F015F"/>
    <w:rsid w:val="007F48C3"/>
    <w:rsid w:val="007F519D"/>
    <w:rsid w:val="007F769C"/>
    <w:rsid w:val="00801050"/>
    <w:rsid w:val="008061CD"/>
    <w:rsid w:val="0080764A"/>
    <w:rsid w:val="00812C81"/>
    <w:rsid w:val="00812D94"/>
    <w:rsid w:val="00813653"/>
    <w:rsid w:val="00813657"/>
    <w:rsid w:val="00814563"/>
    <w:rsid w:val="008273B1"/>
    <w:rsid w:val="00830579"/>
    <w:rsid w:val="008371E6"/>
    <w:rsid w:val="00837A57"/>
    <w:rsid w:val="00845217"/>
    <w:rsid w:val="00846EF9"/>
    <w:rsid w:val="00850E04"/>
    <w:rsid w:val="00853B9B"/>
    <w:rsid w:val="0085582F"/>
    <w:rsid w:val="00856DF1"/>
    <w:rsid w:val="008575DB"/>
    <w:rsid w:val="00857F15"/>
    <w:rsid w:val="00862F6B"/>
    <w:rsid w:val="00875A76"/>
    <w:rsid w:val="00892439"/>
    <w:rsid w:val="00893FA6"/>
    <w:rsid w:val="00894827"/>
    <w:rsid w:val="008953E9"/>
    <w:rsid w:val="00896D4F"/>
    <w:rsid w:val="008A2E4F"/>
    <w:rsid w:val="008A55F1"/>
    <w:rsid w:val="008A63D9"/>
    <w:rsid w:val="008A78C5"/>
    <w:rsid w:val="008A7C85"/>
    <w:rsid w:val="008B0EAF"/>
    <w:rsid w:val="008C3231"/>
    <w:rsid w:val="008C332A"/>
    <w:rsid w:val="008D2169"/>
    <w:rsid w:val="008D41B3"/>
    <w:rsid w:val="008E2E03"/>
    <w:rsid w:val="008E694E"/>
    <w:rsid w:val="008E6DA6"/>
    <w:rsid w:val="008F5003"/>
    <w:rsid w:val="008F762B"/>
    <w:rsid w:val="0090012E"/>
    <w:rsid w:val="00903D28"/>
    <w:rsid w:val="00905407"/>
    <w:rsid w:val="00921BA0"/>
    <w:rsid w:val="00923E1A"/>
    <w:rsid w:val="00926204"/>
    <w:rsid w:val="00927CCB"/>
    <w:rsid w:val="00927D1C"/>
    <w:rsid w:val="00932FDF"/>
    <w:rsid w:val="00935479"/>
    <w:rsid w:val="009356C1"/>
    <w:rsid w:val="009361E4"/>
    <w:rsid w:val="0094324A"/>
    <w:rsid w:val="00943C7E"/>
    <w:rsid w:val="00944F62"/>
    <w:rsid w:val="00945843"/>
    <w:rsid w:val="00945D89"/>
    <w:rsid w:val="00946E15"/>
    <w:rsid w:val="00947839"/>
    <w:rsid w:val="00950861"/>
    <w:rsid w:val="00953F6E"/>
    <w:rsid w:val="00955714"/>
    <w:rsid w:val="00970061"/>
    <w:rsid w:val="009736BE"/>
    <w:rsid w:val="009774D7"/>
    <w:rsid w:val="0098438C"/>
    <w:rsid w:val="0098534F"/>
    <w:rsid w:val="009911BA"/>
    <w:rsid w:val="00991F0F"/>
    <w:rsid w:val="00992A76"/>
    <w:rsid w:val="009956C4"/>
    <w:rsid w:val="009A5296"/>
    <w:rsid w:val="009A5464"/>
    <w:rsid w:val="009A5B8A"/>
    <w:rsid w:val="009A62E0"/>
    <w:rsid w:val="009B193E"/>
    <w:rsid w:val="009B19F9"/>
    <w:rsid w:val="009B26A9"/>
    <w:rsid w:val="009B688B"/>
    <w:rsid w:val="009C2381"/>
    <w:rsid w:val="009C4450"/>
    <w:rsid w:val="009C506F"/>
    <w:rsid w:val="009D43B8"/>
    <w:rsid w:val="009D6460"/>
    <w:rsid w:val="009E25CA"/>
    <w:rsid w:val="009E269E"/>
    <w:rsid w:val="009E37FF"/>
    <w:rsid w:val="009F2BA9"/>
    <w:rsid w:val="009F33A3"/>
    <w:rsid w:val="009F3C7B"/>
    <w:rsid w:val="009F4132"/>
    <w:rsid w:val="009F43BF"/>
    <w:rsid w:val="00A01E36"/>
    <w:rsid w:val="00A02713"/>
    <w:rsid w:val="00A10F16"/>
    <w:rsid w:val="00A16401"/>
    <w:rsid w:val="00A17357"/>
    <w:rsid w:val="00A21E61"/>
    <w:rsid w:val="00A23548"/>
    <w:rsid w:val="00A3019C"/>
    <w:rsid w:val="00A41FBC"/>
    <w:rsid w:val="00A442C8"/>
    <w:rsid w:val="00A44D9E"/>
    <w:rsid w:val="00A46B65"/>
    <w:rsid w:val="00A648E5"/>
    <w:rsid w:val="00A656AA"/>
    <w:rsid w:val="00A65D2D"/>
    <w:rsid w:val="00A74ACE"/>
    <w:rsid w:val="00A74E42"/>
    <w:rsid w:val="00A8416B"/>
    <w:rsid w:val="00A862DC"/>
    <w:rsid w:val="00A911CF"/>
    <w:rsid w:val="00A92323"/>
    <w:rsid w:val="00A92D5A"/>
    <w:rsid w:val="00A92E9C"/>
    <w:rsid w:val="00AA0A0D"/>
    <w:rsid w:val="00AA1642"/>
    <w:rsid w:val="00AA2CB1"/>
    <w:rsid w:val="00AA4544"/>
    <w:rsid w:val="00AA5FAE"/>
    <w:rsid w:val="00AB0C1A"/>
    <w:rsid w:val="00AB4DEA"/>
    <w:rsid w:val="00AB6A07"/>
    <w:rsid w:val="00AB7FA7"/>
    <w:rsid w:val="00AC2A76"/>
    <w:rsid w:val="00AC37A9"/>
    <w:rsid w:val="00AC6166"/>
    <w:rsid w:val="00AD3837"/>
    <w:rsid w:val="00AD3A8D"/>
    <w:rsid w:val="00AE1E87"/>
    <w:rsid w:val="00AE360F"/>
    <w:rsid w:val="00AE4D9A"/>
    <w:rsid w:val="00AE5448"/>
    <w:rsid w:val="00AF0F19"/>
    <w:rsid w:val="00AF12BB"/>
    <w:rsid w:val="00AF143A"/>
    <w:rsid w:val="00AF3283"/>
    <w:rsid w:val="00AF78DA"/>
    <w:rsid w:val="00B0547E"/>
    <w:rsid w:val="00B10BBB"/>
    <w:rsid w:val="00B112E9"/>
    <w:rsid w:val="00B138DA"/>
    <w:rsid w:val="00B20DDF"/>
    <w:rsid w:val="00B21C99"/>
    <w:rsid w:val="00B224E2"/>
    <w:rsid w:val="00B27A61"/>
    <w:rsid w:val="00B321EE"/>
    <w:rsid w:val="00B3247B"/>
    <w:rsid w:val="00B3484F"/>
    <w:rsid w:val="00B357FE"/>
    <w:rsid w:val="00B36FDB"/>
    <w:rsid w:val="00B40616"/>
    <w:rsid w:val="00B40C9D"/>
    <w:rsid w:val="00B46417"/>
    <w:rsid w:val="00B50EFD"/>
    <w:rsid w:val="00B525F9"/>
    <w:rsid w:val="00B5495C"/>
    <w:rsid w:val="00B565D3"/>
    <w:rsid w:val="00B5746E"/>
    <w:rsid w:val="00B57991"/>
    <w:rsid w:val="00B74E57"/>
    <w:rsid w:val="00B76070"/>
    <w:rsid w:val="00B76CCB"/>
    <w:rsid w:val="00B77E0D"/>
    <w:rsid w:val="00B806CA"/>
    <w:rsid w:val="00B8073D"/>
    <w:rsid w:val="00B84FBA"/>
    <w:rsid w:val="00B86D6B"/>
    <w:rsid w:val="00B87511"/>
    <w:rsid w:val="00B875FD"/>
    <w:rsid w:val="00B94F35"/>
    <w:rsid w:val="00BA28C4"/>
    <w:rsid w:val="00BA377D"/>
    <w:rsid w:val="00BA59F2"/>
    <w:rsid w:val="00BA60F6"/>
    <w:rsid w:val="00BA6B55"/>
    <w:rsid w:val="00BA7152"/>
    <w:rsid w:val="00BA734F"/>
    <w:rsid w:val="00BA7BEC"/>
    <w:rsid w:val="00BB02ED"/>
    <w:rsid w:val="00BB36D0"/>
    <w:rsid w:val="00BB3A64"/>
    <w:rsid w:val="00BB408E"/>
    <w:rsid w:val="00BB75E0"/>
    <w:rsid w:val="00BC09F8"/>
    <w:rsid w:val="00BC259E"/>
    <w:rsid w:val="00BC42B8"/>
    <w:rsid w:val="00BC49CD"/>
    <w:rsid w:val="00BC5A08"/>
    <w:rsid w:val="00BD72E7"/>
    <w:rsid w:val="00BE1ADF"/>
    <w:rsid w:val="00BF1D33"/>
    <w:rsid w:val="00BF26D3"/>
    <w:rsid w:val="00BF3FBE"/>
    <w:rsid w:val="00C02581"/>
    <w:rsid w:val="00C02C5D"/>
    <w:rsid w:val="00C03241"/>
    <w:rsid w:val="00C20DBE"/>
    <w:rsid w:val="00C20E50"/>
    <w:rsid w:val="00C22FBF"/>
    <w:rsid w:val="00C23BA0"/>
    <w:rsid w:val="00C27265"/>
    <w:rsid w:val="00C2746F"/>
    <w:rsid w:val="00C32BF4"/>
    <w:rsid w:val="00C339F8"/>
    <w:rsid w:val="00C33C2C"/>
    <w:rsid w:val="00C40419"/>
    <w:rsid w:val="00C53375"/>
    <w:rsid w:val="00C53C87"/>
    <w:rsid w:val="00C55707"/>
    <w:rsid w:val="00C61CF6"/>
    <w:rsid w:val="00C64388"/>
    <w:rsid w:val="00C667C6"/>
    <w:rsid w:val="00C7475C"/>
    <w:rsid w:val="00C75C46"/>
    <w:rsid w:val="00C81E27"/>
    <w:rsid w:val="00C8429F"/>
    <w:rsid w:val="00C91D78"/>
    <w:rsid w:val="00C947C5"/>
    <w:rsid w:val="00CB2999"/>
    <w:rsid w:val="00CB6A51"/>
    <w:rsid w:val="00CC0658"/>
    <w:rsid w:val="00CC3CA6"/>
    <w:rsid w:val="00CC7955"/>
    <w:rsid w:val="00CD3B71"/>
    <w:rsid w:val="00CD4556"/>
    <w:rsid w:val="00CE0D9C"/>
    <w:rsid w:val="00CE146F"/>
    <w:rsid w:val="00CE26CF"/>
    <w:rsid w:val="00CE3855"/>
    <w:rsid w:val="00CE43CF"/>
    <w:rsid w:val="00CF4E70"/>
    <w:rsid w:val="00CF58D4"/>
    <w:rsid w:val="00CF6929"/>
    <w:rsid w:val="00CF73B9"/>
    <w:rsid w:val="00CF77AB"/>
    <w:rsid w:val="00D0120E"/>
    <w:rsid w:val="00D03DE4"/>
    <w:rsid w:val="00D106A7"/>
    <w:rsid w:val="00D16CAD"/>
    <w:rsid w:val="00D326EA"/>
    <w:rsid w:val="00D342BB"/>
    <w:rsid w:val="00D37743"/>
    <w:rsid w:val="00D4266E"/>
    <w:rsid w:val="00D42FDD"/>
    <w:rsid w:val="00D457EF"/>
    <w:rsid w:val="00D46472"/>
    <w:rsid w:val="00D500DA"/>
    <w:rsid w:val="00D565EB"/>
    <w:rsid w:val="00D63A57"/>
    <w:rsid w:val="00D6522F"/>
    <w:rsid w:val="00D66C74"/>
    <w:rsid w:val="00D6742A"/>
    <w:rsid w:val="00D76FE6"/>
    <w:rsid w:val="00D8062C"/>
    <w:rsid w:val="00D81E19"/>
    <w:rsid w:val="00D83484"/>
    <w:rsid w:val="00D8611B"/>
    <w:rsid w:val="00D97922"/>
    <w:rsid w:val="00DA497C"/>
    <w:rsid w:val="00DA7993"/>
    <w:rsid w:val="00DA7B81"/>
    <w:rsid w:val="00DB18AE"/>
    <w:rsid w:val="00DB1FF4"/>
    <w:rsid w:val="00DB535D"/>
    <w:rsid w:val="00DB5B28"/>
    <w:rsid w:val="00DC486C"/>
    <w:rsid w:val="00DC5E76"/>
    <w:rsid w:val="00DC6C2E"/>
    <w:rsid w:val="00DC73C2"/>
    <w:rsid w:val="00DC74D9"/>
    <w:rsid w:val="00DC7D35"/>
    <w:rsid w:val="00DD00E2"/>
    <w:rsid w:val="00DD52C5"/>
    <w:rsid w:val="00DD6E54"/>
    <w:rsid w:val="00DE32D0"/>
    <w:rsid w:val="00DE3442"/>
    <w:rsid w:val="00DE4C24"/>
    <w:rsid w:val="00DE516C"/>
    <w:rsid w:val="00E0095C"/>
    <w:rsid w:val="00E01A17"/>
    <w:rsid w:val="00E0282B"/>
    <w:rsid w:val="00E0324C"/>
    <w:rsid w:val="00E05599"/>
    <w:rsid w:val="00E12BA2"/>
    <w:rsid w:val="00E13D3F"/>
    <w:rsid w:val="00E1415B"/>
    <w:rsid w:val="00E171F0"/>
    <w:rsid w:val="00E215D8"/>
    <w:rsid w:val="00E2262C"/>
    <w:rsid w:val="00E25F78"/>
    <w:rsid w:val="00E2766F"/>
    <w:rsid w:val="00E30745"/>
    <w:rsid w:val="00E338E9"/>
    <w:rsid w:val="00E3450F"/>
    <w:rsid w:val="00E35859"/>
    <w:rsid w:val="00E402E1"/>
    <w:rsid w:val="00E4229C"/>
    <w:rsid w:val="00E456C9"/>
    <w:rsid w:val="00E460D5"/>
    <w:rsid w:val="00E5375C"/>
    <w:rsid w:val="00E54BB1"/>
    <w:rsid w:val="00E60B1A"/>
    <w:rsid w:val="00E62D87"/>
    <w:rsid w:val="00E63BEC"/>
    <w:rsid w:val="00E64EE4"/>
    <w:rsid w:val="00E65049"/>
    <w:rsid w:val="00E67759"/>
    <w:rsid w:val="00E70FA9"/>
    <w:rsid w:val="00E71871"/>
    <w:rsid w:val="00E76B78"/>
    <w:rsid w:val="00E77693"/>
    <w:rsid w:val="00E77FFA"/>
    <w:rsid w:val="00E8026B"/>
    <w:rsid w:val="00E83DF8"/>
    <w:rsid w:val="00E86EEF"/>
    <w:rsid w:val="00E9100F"/>
    <w:rsid w:val="00E920BA"/>
    <w:rsid w:val="00E94A46"/>
    <w:rsid w:val="00E971FC"/>
    <w:rsid w:val="00E97F0B"/>
    <w:rsid w:val="00EA0BC2"/>
    <w:rsid w:val="00EA52A0"/>
    <w:rsid w:val="00EA7BC6"/>
    <w:rsid w:val="00EA7C1A"/>
    <w:rsid w:val="00EB12E7"/>
    <w:rsid w:val="00EB23DA"/>
    <w:rsid w:val="00EB5387"/>
    <w:rsid w:val="00EB704F"/>
    <w:rsid w:val="00EC0002"/>
    <w:rsid w:val="00EC2F6C"/>
    <w:rsid w:val="00EC5A4A"/>
    <w:rsid w:val="00EC7309"/>
    <w:rsid w:val="00EC798A"/>
    <w:rsid w:val="00ED2AB3"/>
    <w:rsid w:val="00ED345E"/>
    <w:rsid w:val="00ED4315"/>
    <w:rsid w:val="00EE0BAF"/>
    <w:rsid w:val="00EE175A"/>
    <w:rsid w:val="00EE212A"/>
    <w:rsid w:val="00EE54EA"/>
    <w:rsid w:val="00EE5EA0"/>
    <w:rsid w:val="00EE6F26"/>
    <w:rsid w:val="00EF0F81"/>
    <w:rsid w:val="00EF1487"/>
    <w:rsid w:val="00EF3812"/>
    <w:rsid w:val="00F02720"/>
    <w:rsid w:val="00F05336"/>
    <w:rsid w:val="00F07851"/>
    <w:rsid w:val="00F13921"/>
    <w:rsid w:val="00F13FDD"/>
    <w:rsid w:val="00F142B1"/>
    <w:rsid w:val="00F156AD"/>
    <w:rsid w:val="00F22932"/>
    <w:rsid w:val="00F236BB"/>
    <w:rsid w:val="00F23C86"/>
    <w:rsid w:val="00F2531B"/>
    <w:rsid w:val="00F257F4"/>
    <w:rsid w:val="00F317F9"/>
    <w:rsid w:val="00F407F8"/>
    <w:rsid w:val="00F422AB"/>
    <w:rsid w:val="00F42EF5"/>
    <w:rsid w:val="00F453CA"/>
    <w:rsid w:val="00F45CDC"/>
    <w:rsid w:val="00F476E8"/>
    <w:rsid w:val="00F5030F"/>
    <w:rsid w:val="00F52BF9"/>
    <w:rsid w:val="00F52D66"/>
    <w:rsid w:val="00F54C02"/>
    <w:rsid w:val="00F601E0"/>
    <w:rsid w:val="00F658C9"/>
    <w:rsid w:val="00F66C15"/>
    <w:rsid w:val="00F66CBE"/>
    <w:rsid w:val="00F71FE5"/>
    <w:rsid w:val="00F73797"/>
    <w:rsid w:val="00F74F8E"/>
    <w:rsid w:val="00F76DFC"/>
    <w:rsid w:val="00F81D41"/>
    <w:rsid w:val="00F82322"/>
    <w:rsid w:val="00F84A23"/>
    <w:rsid w:val="00F8776B"/>
    <w:rsid w:val="00F952CC"/>
    <w:rsid w:val="00FA0F8F"/>
    <w:rsid w:val="00FA2C8D"/>
    <w:rsid w:val="00FA7D53"/>
    <w:rsid w:val="00FB1C6F"/>
    <w:rsid w:val="00FB50DD"/>
    <w:rsid w:val="00FC2BC8"/>
    <w:rsid w:val="00FC377A"/>
    <w:rsid w:val="00FC4D72"/>
    <w:rsid w:val="00FC5E48"/>
    <w:rsid w:val="00FC73AE"/>
    <w:rsid w:val="00FD5380"/>
    <w:rsid w:val="00FD765B"/>
    <w:rsid w:val="00FD7FB4"/>
    <w:rsid w:val="00FE62FE"/>
    <w:rsid w:val="00FF3363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8CED8"/>
  <w15:docId w15:val="{34904093-9C3C-4F19-919F-B7DEFEC3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uiPriority="3" w:qFormat="1"/>
    <w:lsdException w:name="heading 3" w:semiHidden="1" w:uiPriority="3" w:unhideWhenUsed="1" w:qFormat="1"/>
    <w:lsdException w:name="heading 4" w:semiHidden="1" w:uiPriority="19" w:unhideWhenUsed="1"/>
    <w:lsdException w:name="heading 5" w:semiHidden="1" w:uiPriority="19" w:unhideWhenUsed="1"/>
    <w:lsdException w:name="heading 6" w:semiHidden="1" w:uiPriority="19" w:unhideWhenUsed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3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nhideWhenUsed="1"/>
    <w:lsdException w:name="line number" w:semiHidden="1" w:unhideWhenUsed="1"/>
    <w:lsdException w:name="page number" w:semiHidden="1" w:uiPriority="1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1" w:unhideWhenUsed="1"/>
    <w:lsdException w:name="HTML Address" w:semiHidden="1" w:uiPriority="1" w:unhideWhenUsed="1"/>
    <w:lsdException w:name="HTML Cite" w:semiHidden="1" w:uiPriority="1" w:unhideWhenUsed="1"/>
    <w:lsdException w:name="HTML Code" w:semiHidden="1" w:uiPriority="1" w:unhideWhenUsed="1"/>
    <w:lsdException w:name="HTML Definition" w:semiHidden="1" w:uiPriority="1" w:unhideWhenUsed="1"/>
    <w:lsdException w:name="HTML Keyboard" w:semiHidden="1" w:uiPriority="1" w:unhideWhenUsed="1"/>
    <w:lsdException w:name="HTML Preformatted" w:semiHidden="1" w:uiPriority="1" w:unhideWhenUsed="1"/>
    <w:lsdException w:name="HTML Sample" w:semiHidden="1" w:uiPriority="1" w:unhideWhenUsed="1"/>
    <w:lsdException w:name="HTML Typewriter" w:semiHidden="1" w:uiPriority="1" w:unhideWhenUsed="1"/>
    <w:lsdException w:name="HTML Variable" w:semiHidden="1" w:uiPriority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F45CDC"/>
    <w:pPr>
      <w:spacing w:before="144" w:after="144" w:line="288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F45CDC"/>
    <w:pPr>
      <w:keepNext/>
      <w:keepLines/>
      <w:numPr>
        <w:numId w:val="21"/>
      </w:numPr>
      <w:suppressAutoHyphens/>
      <w:spacing w:before="120" w:after="120"/>
      <w:ind w:left="357" w:hanging="357"/>
      <w:outlineLvl w:val="0"/>
    </w:pPr>
    <w:rPr>
      <w:b/>
      <w:kern w:val="26"/>
      <w:sz w:val="24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F45CDC"/>
    <w:pPr>
      <w:numPr>
        <w:numId w:val="15"/>
      </w:numPr>
      <w:ind w:left="357" w:hanging="357"/>
      <w:outlineLvl w:val="1"/>
    </w:pPr>
    <w:rPr>
      <w:sz w:val="22"/>
    </w:rPr>
  </w:style>
  <w:style w:type="paragraph" w:styleId="Heading3">
    <w:name w:val="heading 3"/>
    <w:basedOn w:val="Heading2"/>
    <w:next w:val="Normal"/>
    <w:uiPriority w:val="3"/>
    <w:qFormat/>
    <w:rsid w:val="00F45CDC"/>
    <w:pPr>
      <w:numPr>
        <w:numId w:val="22"/>
      </w:numPr>
      <w:ind w:left="357" w:hanging="357"/>
      <w:outlineLvl w:val="2"/>
    </w:pPr>
    <w:rPr>
      <w:b w:val="0"/>
      <w:sz w:val="20"/>
    </w:rPr>
  </w:style>
  <w:style w:type="paragraph" w:styleId="Heading4">
    <w:name w:val="heading 4"/>
    <w:basedOn w:val="Normal"/>
    <w:next w:val="Normal"/>
    <w:uiPriority w:val="19"/>
    <w:unhideWhenUsed/>
    <w:rsid w:val="00B50EFD"/>
    <w:pPr>
      <w:keepNext/>
      <w:numPr>
        <w:ilvl w:val="3"/>
        <w:numId w:val="5"/>
      </w:numPr>
      <w:spacing w:before="240"/>
      <w:outlineLvl w:val="3"/>
    </w:pPr>
    <w:rPr>
      <w:rFonts w:ascii="Arial" w:hAnsi="Arial"/>
      <w:b/>
      <w:sz w:val="24"/>
      <w:lang w:val="de-DE"/>
    </w:rPr>
  </w:style>
  <w:style w:type="paragraph" w:styleId="Heading5">
    <w:name w:val="heading 5"/>
    <w:basedOn w:val="Normal"/>
    <w:next w:val="Normal"/>
    <w:uiPriority w:val="19"/>
    <w:unhideWhenUsed/>
    <w:rsid w:val="00B50EFD"/>
    <w:pPr>
      <w:numPr>
        <w:ilvl w:val="4"/>
        <w:numId w:val="5"/>
      </w:numPr>
      <w:spacing w:before="240"/>
      <w:outlineLvl w:val="4"/>
    </w:pPr>
    <w:rPr>
      <w:lang w:val="de-DE"/>
    </w:rPr>
  </w:style>
  <w:style w:type="paragraph" w:styleId="Heading6">
    <w:name w:val="heading 6"/>
    <w:basedOn w:val="Normal"/>
    <w:next w:val="Normal"/>
    <w:uiPriority w:val="19"/>
    <w:unhideWhenUsed/>
    <w:rsid w:val="00B50EFD"/>
    <w:pPr>
      <w:numPr>
        <w:ilvl w:val="5"/>
        <w:numId w:val="5"/>
      </w:numPr>
      <w:spacing w:before="240"/>
      <w:outlineLvl w:val="5"/>
    </w:pPr>
    <w:rPr>
      <w:i/>
      <w:lang w:val="de-DE"/>
    </w:rPr>
  </w:style>
  <w:style w:type="paragraph" w:styleId="Heading7">
    <w:name w:val="heading 7"/>
    <w:basedOn w:val="Normal"/>
    <w:next w:val="Normal"/>
    <w:uiPriority w:val="19"/>
    <w:unhideWhenUsed/>
    <w:rsid w:val="00B50EFD"/>
    <w:pPr>
      <w:numPr>
        <w:ilvl w:val="6"/>
        <w:numId w:val="5"/>
      </w:numPr>
      <w:spacing w:before="240"/>
      <w:outlineLvl w:val="6"/>
    </w:pPr>
    <w:rPr>
      <w:rFonts w:ascii="Arial" w:hAnsi="Arial"/>
      <w:lang w:val="de-DE"/>
    </w:rPr>
  </w:style>
  <w:style w:type="paragraph" w:styleId="Heading8">
    <w:name w:val="heading 8"/>
    <w:basedOn w:val="Normal"/>
    <w:next w:val="Normal"/>
    <w:uiPriority w:val="19"/>
    <w:unhideWhenUsed/>
    <w:rsid w:val="00B50EFD"/>
    <w:pPr>
      <w:numPr>
        <w:ilvl w:val="7"/>
        <w:numId w:val="5"/>
      </w:numPr>
      <w:spacing w:before="240"/>
      <w:outlineLvl w:val="7"/>
    </w:pPr>
    <w:rPr>
      <w:rFonts w:ascii="Arial" w:hAnsi="Arial"/>
      <w:i/>
      <w:lang w:val="de-DE"/>
    </w:rPr>
  </w:style>
  <w:style w:type="paragraph" w:styleId="Heading9">
    <w:name w:val="heading 9"/>
    <w:basedOn w:val="Normal"/>
    <w:next w:val="Normal"/>
    <w:uiPriority w:val="19"/>
    <w:unhideWhenUsed/>
    <w:rsid w:val="00B50EFD"/>
    <w:pPr>
      <w:numPr>
        <w:ilvl w:val="8"/>
        <w:numId w:val="5"/>
      </w:numPr>
      <w:spacing w:before="240"/>
      <w:outlineLvl w:val="8"/>
    </w:pPr>
    <w:rPr>
      <w:rFonts w:ascii="Arial" w:hAnsi="Arial"/>
      <w:b/>
      <w:i/>
      <w:sz w:val="1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FD"/>
    <w:pPr>
      <w:spacing w:before="0" w:after="120" w:line="240" w:lineRule="exact"/>
    </w:pPr>
    <w:rPr>
      <w:rFonts w:ascii="Arial" w:hAnsi="Arial"/>
      <w:position w:val="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0EFD"/>
    <w:pPr>
      <w:tabs>
        <w:tab w:val="center" w:pos="1701"/>
        <w:tab w:val="right" w:pos="9923"/>
      </w:tabs>
      <w:spacing w:before="0" w:after="0"/>
    </w:pPr>
    <w:rPr>
      <w:rFonts w:ascii="Arial" w:hAnsi="Arial"/>
      <w:sz w:val="16"/>
    </w:rPr>
  </w:style>
  <w:style w:type="character" w:customStyle="1" w:styleId="EingezogenZchn">
    <w:name w:val="Eingezogen Zchn"/>
    <w:basedOn w:val="DefaultParagraphFont"/>
    <w:link w:val="Eingezogen"/>
    <w:uiPriority w:val="3"/>
    <w:rsid w:val="00B50EFD"/>
  </w:style>
  <w:style w:type="paragraph" w:customStyle="1" w:styleId="Punkt">
    <w:name w:val="Punkt"/>
    <w:basedOn w:val="Normal"/>
    <w:uiPriority w:val="1"/>
    <w:qFormat/>
    <w:rsid w:val="00B50EFD"/>
    <w:pPr>
      <w:numPr>
        <w:numId w:val="3"/>
      </w:numPr>
      <w:tabs>
        <w:tab w:val="clear" w:pos="1136"/>
        <w:tab w:val="left" w:pos="1134"/>
      </w:tabs>
      <w:spacing w:before="0"/>
      <w:ind w:left="1135"/>
    </w:pPr>
  </w:style>
  <w:style w:type="paragraph" w:customStyle="1" w:styleId="Nummeriert">
    <w:name w:val="Nummeriert"/>
    <w:basedOn w:val="Normal"/>
    <w:uiPriority w:val="2"/>
    <w:qFormat/>
    <w:rsid w:val="00B50EFD"/>
    <w:pPr>
      <w:numPr>
        <w:numId w:val="1"/>
      </w:numPr>
      <w:spacing w:before="0"/>
    </w:pPr>
    <w:rPr>
      <w:rFonts w:eastAsia="Batang"/>
    </w:rPr>
  </w:style>
  <w:style w:type="paragraph" w:styleId="Caption">
    <w:name w:val="caption"/>
    <w:basedOn w:val="Normal"/>
    <w:next w:val="Normal"/>
    <w:uiPriority w:val="13"/>
    <w:unhideWhenUsed/>
    <w:rsid w:val="00B50EFD"/>
    <w:pPr>
      <w:tabs>
        <w:tab w:val="left" w:pos="1134"/>
      </w:tabs>
      <w:ind w:left="1134" w:hanging="1134"/>
    </w:pPr>
    <w:rPr>
      <w:i/>
    </w:rPr>
  </w:style>
  <w:style w:type="paragraph" w:customStyle="1" w:styleId="Quelle">
    <w:name w:val="Quelle:"/>
    <w:basedOn w:val="Normal"/>
    <w:next w:val="Normal"/>
    <w:uiPriority w:val="13"/>
    <w:qFormat/>
    <w:rsid w:val="000C3444"/>
    <w:pPr>
      <w:spacing w:before="0" w:after="120"/>
    </w:pPr>
    <w:rPr>
      <w:snapToGrid w:val="0"/>
      <w:sz w:val="16"/>
      <w:lang w:eastAsia="de-DE"/>
    </w:rPr>
  </w:style>
  <w:style w:type="paragraph" w:customStyle="1" w:styleId="Kasten">
    <w:name w:val="Kasten"/>
    <w:basedOn w:val="Normal"/>
    <w:link w:val="KastenZchn"/>
    <w:uiPriority w:val="10"/>
    <w:qFormat/>
    <w:rsid w:val="00B50EFD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Normal"/>
    <w:link w:val="EingezogenZchn"/>
    <w:uiPriority w:val="3"/>
    <w:qFormat/>
    <w:rsid w:val="00B50EFD"/>
    <w:pPr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B50EFD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itle">
    <w:name w:val="Title"/>
    <w:basedOn w:val="Normal"/>
    <w:uiPriority w:val="4"/>
    <w:qFormat/>
    <w:rsid w:val="00B50EFD"/>
    <w:pPr>
      <w:spacing w:before="0" w:after="576"/>
    </w:pPr>
    <w:rPr>
      <w:rFonts w:ascii="Arial" w:hAnsi="Arial"/>
      <w:b/>
      <w:kern w:val="28"/>
      <w:sz w:val="32"/>
      <w:szCs w:val="32"/>
    </w:rPr>
  </w:style>
  <w:style w:type="paragraph" w:styleId="FootnoteText">
    <w:name w:val="footnote text"/>
    <w:basedOn w:val="Normal"/>
    <w:uiPriority w:val="19"/>
    <w:unhideWhenUsed/>
    <w:rsid w:val="00B50EFD"/>
    <w:pPr>
      <w:tabs>
        <w:tab w:val="left" w:pos="284"/>
      </w:tabs>
      <w:spacing w:before="0" w:after="0" w:line="240" w:lineRule="auto"/>
      <w:ind w:left="284" w:hanging="284"/>
    </w:pPr>
    <w:rPr>
      <w:sz w:val="16"/>
    </w:rPr>
  </w:style>
  <w:style w:type="character" w:styleId="FootnoteReference">
    <w:name w:val="footnote reference"/>
    <w:basedOn w:val="DefaultParagraphFont"/>
    <w:uiPriority w:val="19"/>
    <w:unhideWhenUsed/>
    <w:rsid w:val="00B50EFD"/>
    <w:rPr>
      <w:vertAlign w:val="superscript"/>
    </w:rPr>
  </w:style>
  <w:style w:type="character" w:customStyle="1" w:styleId="Handschrift">
    <w:name w:val="Handschrift"/>
    <w:basedOn w:val="DefaultParagraphFont"/>
    <w:uiPriority w:val="13"/>
    <w:qFormat/>
    <w:rsid w:val="00B50EFD"/>
    <w:rPr>
      <w:rFonts w:ascii="Lucida Handwriting" w:hAnsi="Lucida Handwriting"/>
    </w:rPr>
  </w:style>
  <w:style w:type="paragraph" w:styleId="TOC2">
    <w:name w:val="toc 2"/>
    <w:basedOn w:val="Normal"/>
    <w:next w:val="Normal"/>
    <w:autoRedefine/>
    <w:uiPriority w:val="39"/>
    <w:unhideWhenUsed/>
    <w:rsid w:val="00B50EFD"/>
    <w:pPr>
      <w:spacing w:before="0" w:after="0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uiPriority w:val="39"/>
    <w:unhideWhenUsed/>
    <w:rsid w:val="00B50EFD"/>
    <w:pPr>
      <w:spacing w:before="0" w:after="0"/>
    </w:pPr>
    <w:rPr>
      <w:rFonts w:asciiTheme="minorHAnsi" w:hAnsiTheme="minorHAnsi" w:cstheme="minorHAnsi"/>
      <w:smallCaps/>
      <w:sz w:val="22"/>
    </w:rPr>
  </w:style>
  <w:style w:type="character" w:customStyle="1" w:styleId="TModulZchn">
    <w:name w:val="T_Modul Zchn"/>
    <w:basedOn w:val="DefaultParagraphFont"/>
    <w:link w:val="TModul"/>
    <w:rsid w:val="00B50EFD"/>
    <w:rPr>
      <w:rFonts w:ascii="Arial" w:hAnsi="Arial"/>
      <w:sz w:val="32"/>
    </w:rPr>
  </w:style>
  <w:style w:type="character" w:styleId="Strong">
    <w:name w:val="Strong"/>
    <w:basedOn w:val="DefaultParagraphFont"/>
    <w:uiPriority w:val="19"/>
    <w:unhideWhenUsed/>
    <w:rsid w:val="00B50EFD"/>
    <w:rPr>
      <w:b/>
      <w:bCs/>
    </w:rPr>
  </w:style>
  <w:style w:type="character" w:styleId="Emphasis">
    <w:name w:val="Emphasis"/>
    <w:basedOn w:val="DefaultParagraphFont"/>
    <w:uiPriority w:val="19"/>
    <w:unhideWhenUsed/>
    <w:rsid w:val="00B50EFD"/>
    <w:rPr>
      <w:i/>
      <w:iCs/>
    </w:rPr>
  </w:style>
  <w:style w:type="character" w:customStyle="1" w:styleId="Ausgeblendet">
    <w:name w:val="Ausgeblendet"/>
    <w:basedOn w:val="DefaultParagraphFont"/>
    <w:uiPriority w:val="19"/>
    <w:rsid w:val="00B50EFD"/>
    <w:rPr>
      <w:rFonts w:ascii="Times New Roman" w:eastAsia="Batang" w:hAnsi="Times New Roman"/>
      <w:vanish/>
      <w:color w:val="031DB9"/>
      <w:sz w:val="22"/>
    </w:rPr>
  </w:style>
  <w:style w:type="character" w:styleId="PageNumber">
    <w:name w:val="page number"/>
    <w:basedOn w:val="DefaultParagraphFont"/>
    <w:uiPriority w:val="18"/>
    <w:unhideWhenUsed/>
    <w:rsid w:val="00B50EFD"/>
  </w:style>
  <w:style w:type="character" w:styleId="Hyperlink">
    <w:name w:val="Hyperlink"/>
    <w:basedOn w:val="DefaultParagraphFont"/>
    <w:uiPriority w:val="99"/>
    <w:unhideWhenUsed/>
    <w:rsid w:val="00B50EFD"/>
    <w:rPr>
      <w:color w:val="0000FF"/>
      <w:u w:val="single"/>
    </w:rPr>
  </w:style>
  <w:style w:type="table" w:customStyle="1" w:styleId="TabelleTBZ">
    <w:name w:val="Tabelle_TBZ"/>
    <w:basedOn w:val="TableNormal"/>
    <w:rsid w:val="00B50EFD"/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stenZchn">
    <w:name w:val="Kasten Zchn"/>
    <w:basedOn w:val="DefaultParagraphFont"/>
    <w:link w:val="Kasten"/>
    <w:uiPriority w:val="10"/>
    <w:rsid w:val="00B50EFD"/>
  </w:style>
  <w:style w:type="table" w:styleId="TableGrid">
    <w:name w:val="Table Grid"/>
    <w:basedOn w:val="TableNormal"/>
    <w:rsid w:val="00B50EF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itel">
    <w:name w:val="T_Titel"/>
    <w:basedOn w:val="Normal"/>
    <w:rsid w:val="00B50EFD"/>
    <w:pPr>
      <w:suppressAutoHyphens/>
      <w:spacing w:before="851" w:after="567"/>
    </w:pPr>
    <w:rPr>
      <w:rFonts w:ascii="Arial" w:hAnsi="Arial"/>
      <w:b/>
      <w:sz w:val="40"/>
    </w:rPr>
  </w:style>
  <w:style w:type="paragraph" w:customStyle="1" w:styleId="FussQuer">
    <w:name w:val="Fuss_Quer"/>
    <w:basedOn w:val="Footer"/>
    <w:uiPriority w:val="19"/>
    <w:unhideWhenUsed/>
    <w:rsid w:val="00B50EFD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Header"/>
    <w:uiPriority w:val="19"/>
    <w:unhideWhenUsed/>
    <w:rsid w:val="00B50EFD"/>
    <w:pPr>
      <w:tabs>
        <w:tab w:val="center" w:pos="7088"/>
        <w:tab w:val="right" w:pos="14175"/>
      </w:tabs>
    </w:pPr>
  </w:style>
  <w:style w:type="character" w:customStyle="1" w:styleId="Heading1Char">
    <w:name w:val="Heading 1 Char"/>
    <w:basedOn w:val="DefaultParagraphFont"/>
    <w:link w:val="Heading1"/>
    <w:uiPriority w:val="3"/>
    <w:rsid w:val="00F45CDC"/>
    <w:rPr>
      <w:b/>
      <w:kern w:val="26"/>
      <w:sz w:val="24"/>
    </w:rPr>
  </w:style>
  <w:style w:type="character" w:customStyle="1" w:styleId="Heading2Char">
    <w:name w:val="Heading 2 Char"/>
    <w:basedOn w:val="Heading1Char"/>
    <w:link w:val="Heading2"/>
    <w:uiPriority w:val="3"/>
    <w:rsid w:val="00F45CDC"/>
    <w:rPr>
      <w:b/>
      <w:kern w:val="26"/>
      <w:sz w:val="24"/>
    </w:rPr>
  </w:style>
  <w:style w:type="paragraph" w:customStyle="1" w:styleId="TModul">
    <w:name w:val="T_Modul"/>
    <w:basedOn w:val="Normal"/>
    <w:link w:val="TModulZchn"/>
    <w:rsid w:val="00B50EFD"/>
    <w:pPr>
      <w:suppressAutoHyphens/>
      <w:spacing w:before="288" w:after="288"/>
    </w:pPr>
    <w:rPr>
      <w:rFonts w:ascii="Arial" w:hAnsi="Arial"/>
      <w:sz w:val="32"/>
    </w:rPr>
  </w:style>
  <w:style w:type="paragraph" w:customStyle="1" w:styleId="TAutor">
    <w:name w:val="T_Autor"/>
    <w:basedOn w:val="Normal"/>
    <w:rsid w:val="00B50EFD"/>
    <w:pPr>
      <w:suppressAutoHyphens/>
      <w:spacing w:before="288" w:after="288"/>
    </w:pPr>
    <w:rPr>
      <w:rFonts w:ascii="Arial" w:hAnsi="Arial"/>
      <w:sz w:val="28"/>
    </w:rPr>
  </w:style>
  <w:style w:type="character" w:customStyle="1" w:styleId="CodeimText">
    <w:name w:val="Code_im_Text"/>
    <w:basedOn w:val="DefaultParagraphFont"/>
    <w:uiPriority w:val="13"/>
    <w:qFormat/>
    <w:rsid w:val="00B50EFD"/>
    <w:rPr>
      <w:rFonts w:ascii="Courier New" w:hAnsi="Courier New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50EFD"/>
    <w:rPr>
      <w:rFonts w:ascii="Arial" w:hAnsi="Arial"/>
      <w:position w:val="4"/>
      <w:sz w:val="18"/>
      <w:szCs w:val="18"/>
    </w:rPr>
  </w:style>
  <w:style w:type="numbering" w:styleId="111111">
    <w:name w:val="Outline List 2"/>
    <w:basedOn w:val="NoList"/>
    <w:rsid w:val="00B50EFD"/>
    <w:pPr>
      <w:numPr>
        <w:numId w:val="1"/>
      </w:numPr>
    </w:pPr>
  </w:style>
  <w:style w:type="character" w:customStyle="1" w:styleId="Lckentextein">
    <w:name w:val="Lückentext_ein"/>
    <w:basedOn w:val="DefaultParagraphFont"/>
    <w:uiPriority w:val="11"/>
    <w:qFormat/>
    <w:rsid w:val="00B50EFD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qFormat/>
    <w:rsid w:val="00B50EFD"/>
    <w:rPr>
      <w:color w:val="FFFFFF"/>
      <w:spacing w:val="80"/>
      <w:u w:val="dotted" w:color="000000"/>
    </w:rPr>
  </w:style>
  <w:style w:type="character" w:customStyle="1" w:styleId="Lsung">
    <w:name w:val="Lösung"/>
    <w:basedOn w:val="DefaultParagraphFont"/>
    <w:uiPriority w:val="10"/>
    <w:qFormat/>
    <w:rsid w:val="00B50EFD"/>
    <w:rPr>
      <w:rFonts w:ascii="Times New Roman" w:hAnsi="Times New Roman"/>
      <w:vanish/>
      <w:color w:val="FF0000"/>
    </w:rPr>
  </w:style>
  <w:style w:type="character" w:customStyle="1" w:styleId="apple-style-span">
    <w:name w:val="apple-style-span"/>
    <w:basedOn w:val="DefaultParagraphFont"/>
    <w:rsid w:val="00B50EFD"/>
  </w:style>
  <w:style w:type="paragraph" w:styleId="BalloonText">
    <w:name w:val="Balloon Text"/>
    <w:basedOn w:val="Normal"/>
    <w:link w:val="BalloonTextChar"/>
    <w:semiHidden/>
    <w:unhideWhenUsed/>
    <w:rsid w:val="00B50E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0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182441"/>
    <w:pPr>
      <w:ind w:left="720"/>
      <w:contextualSpacing/>
    </w:pPr>
  </w:style>
  <w:style w:type="paragraph" w:styleId="BodyText">
    <w:name w:val="Body Text"/>
    <w:basedOn w:val="Normal"/>
    <w:link w:val="BodyTextChar"/>
    <w:rsid w:val="00486BCC"/>
    <w:pPr>
      <w:spacing w:before="0" w:after="0" w:line="240" w:lineRule="auto"/>
    </w:pPr>
    <w:rPr>
      <w:rFonts w:ascii="Arial" w:hAnsi="Arial" w:cs="Arial"/>
      <w:sz w:val="28"/>
      <w:szCs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486BCC"/>
    <w:rPr>
      <w:rFonts w:ascii="Arial" w:hAnsi="Arial" w:cs="Arial"/>
      <w:sz w:val="28"/>
      <w:szCs w:val="24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370D5B"/>
    <w:rPr>
      <w:rFonts w:ascii="Arial" w:hAnsi="Arial"/>
      <w:sz w:val="16"/>
    </w:rPr>
  </w:style>
  <w:style w:type="paragraph" w:styleId="BodyText2">
    <w:name w:val="Body Text 2"/>
    <w:basedOn w:val="Normal"/>
    <w:link w:val="BodyText2Char"/>
    <w:unhideWhenUsed/>
    <w:rsid w:val="00370D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70D5B"/>
  </w:style>
  <w:style w:type="paragraph" w:styleId="TOCHeading">
    <w:name w:val="TOC Heading"/>
    <w:basedOn w:val="Heading1"/>
    <w:next w:val="Normal"/>
    <w:uiPriority w:val="39"/>
    <w:unhideWhenUsed/>
    <w:qFormat/>
    <w:rsid w:val="007303C9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KopfzeilePrimary">
    <w:name w:val="Kopfzeile Primary"/>
    <w:basedOn w:val="Header"/>
    <w:rsid w:val="00F952CC"/>
    <w:pPr>
      <w:spacing w:before="760" w:after="1040" w:line="200" w:lineRule="exact"/>
      <w:ind w:left="454"/>
    </w:pPr>
    <w:rPr>
      <w:rFonts w:ascii="Cambria" w:eastAsia="Calibri" w:hAnsi="Cambria"/>
      <w:position w:val="0"/>
      <w:sz w:val="16"/>
      <w:szCs w:val="21"/>
      <w:lang w:eastAsia="en-US"/>
    </w:rPr>
  </w:style>
  <w:style w:type="paragraph" w:styleId="TOC4">
    <w:name w:val="toc 4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F658C9"/>
    <w:pPr>
      <w:spacing w:before="0" w:after="0"/>
      <w:ind w:left="400" w:hanging="400"/>
    </w:pPr>
    <w:rPr>
      <w:rFonts w:asciiTheme="minorHAnsi" w:hAnsiTheme="minorHAnsi" w:cstheme="minorHAnsi"/>
      <w:caps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2EF5"/>
    <w:rPr>
      <w:color w:val="605E5C"/>
      <w:shd w:val="clear" w:color="auto" w:fill="E1DFDD"/>
    </w:rPr>
  </w:style>
  <w:style w:type="character" w:customStyle="1" w:styleId="model">
    <w:name w:val="model"/>
    <w:basedOn w:val="DefaultParagraphFont"/>
    <w:rsid w:val="00923E1A"/>
  </w:style>
  <w:style w:type="character" w:customStyle="1" w:styleId="model-titletext">
    <w:name w:val="model-title__text"/>
    <w:basedOn w:val="DefaultParagraphFont"/>
    <w:rsid w:val="00923E1A"/>
  </w:style>
  <w:style w:type="character" w:customStyle="1" w:styleId="prop-type">
    <w:name w:val="prop-type"/>
    <w:basedOn w:val="DefaultParagraphFont"/>
    <w:rsid w:val="00923E1A"/>
  </w:style>
  <w:style w:type="character" w:customStyle="1" w:styleId="prop-enum">
    <w:name w:val="prop-enum"/>
    <w:basedOn w:val="DefaultParagraphFont"/>
    <w:rsid w:val="0092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FFFFFF"/>
        <w:right w:val="none" w:sz="0" w:space="0" w:color="auto"/>
      </w:divBdr>
      <w:divsChild>
        <w:div w:id="1462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05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BZ-Vorlagen\TBZ_Skript_2010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57A4D47A3B9E44835C26FFA685ABDE" ma:contentTypeVersion="10" ma:contentTypeDescription="Ein neues Dokument erstellen." ma:contentTypeScope="" ma:versionID="9d66404e4af875b7cec1f893ecb3f831">
  <xsd:schema xmlns:xsd="http://www.w3.org/2001/XMLSchema" xmlns:xs="http://www.w3.org/2001/XMLSchema" xmlns:p="http://schemas.microsoft.com/office/2006/metadata/properties" xmlns:ns2="6191f325-a75c-4e48-a4c0-58acdb93e7c1" xmlns:ns3="a7b26662-454b-427d-9c9c-48c2ebe2fdc3" targetNamespace="http://schemas.microsoft.com/office/2006/metadata/properties" ma:root="true" ma:fieldsID="f3ed7fefda3f631839a8dfc93102049e" ns2:_="" ns3:_="">
    <xsd:import namespace="6191f325-a75c-4e48-a4c0-58acdb93e7c1"/>
    <xsd:import namespace="a7b26662-454b-427d-9c9c-48c2ebe2f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1f325-a75c-4e48-a4c0-58acdb93e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26662-454b-427d-9c9c-48c2ebe2fdc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2462f4c-ef2c-41f7-b3ba-31340e44cedc}" ma:internalName="TaxCatchAll" ma:showField="CatchAllData" ma:web="a7b26662-454b-427d-9c9c-48c2ebe2f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91f325-a75c-4e48-a4c0-58acdb93e7c1">
      <Terms xmlns="http://schemas.microsoft.com/office/infopath/2007/PartnerControls"/>
    </lcf76f155ced4ddcb4097134ff3c332f>
    <TaxCatchAll xmlns="a7b26662-454b-427d-9c9c-48c2ebe2fdc3" xsi:nil="true"/>
  </documentManagement>
</p:properties>
</file>

<file path=customXml/itemProps1.xml><?xml version="1.0" encoding="utf-8"?>
<ds:datastoreItem xmlns:ds="http://schemas.openxmlformats.org/officeDocument/2006/customXml" ds:itemID="{69289C64-3205-4C0D-A488-1A7CC8F41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1f325-a75c-4e48-a4c0-58acdb93e7c1"/>
    <ds:schemaRef ds:uri="a7b26662-454b-427d-9c9c-48c2ebe2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4AD47-50D5-4900-937F-55C617BA0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21B1F-E4A0-4DB8-B8DD-A9133195E3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98E3B-6090-444A-8232-8ED8FE8AAA5D}">
  <ds:schemaRefs>
    <ds:schemaRef ds:uri="http://schemas.microsoft.com/office/2006/metadata/properties"/>
    <ds:schemaRef ds:uri="http://schemas.microsoft.com/office/infopath/2007/PartnerControls"/>
    <ds:schemaRef ds:uri="6191f325-a75c-4e48-a4c0-58acdb93e7c1"/>
    <ds:schemaRef ds:uri="a7b26662-454b-427d-9c9c-48c2ebe2f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I:\TBZ-Vorlagen\TBZ_Skript_2010.dotm</Template>
  <TotalTime>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Skriptvorlage TBZ V 3.1</vt:lpstr>
      <vt:lpstr>Skriptvorlage TBZ V 3.1</vt:lpstr>
    </vt:vector>
  </TitlesOfParts>
  <Company>TBZ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3.1</dc:title>
  <dc:creator>Technische Berufsschule Zürich</dc:creator>
  <cp:keywords>Skript, Arbeitsblatt, Prüfung, Lösung, Unterlage</cp:keywords>
  <cp:lastModifiedBy>Microsoft Office User</cp:lastModifiedBy>
  <cp:revision>30</cp:revision>
  <cp:lastPrinted>2020-08-25T10:14:00Z</cp:lastPrinted>
  <dcterms:created xsi:type="dcterms:W3CDTF">2022-03-07T15:19:00Z</dcterms:created>
  <dcterms:modified xsi:type="dcterms:W3CDTF">2022-03-31T12:17:00Z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0x0101004557A4D47A3B9E44835C26FFA685ABDE</vt:lpwstr>
  </property>
</Properties>
</file>