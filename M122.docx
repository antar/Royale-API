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C116" w14:textId="4B5FF860" w:rsidR="00B74E57" w:rsidRPr="0034707E" w:rsidRDefault="0034707E" w:rsidP="00AD3837">
      <w:pPr>
        <w:pStyle w:val="Title"/>
        <w:jc w:val="center"/>
        <w:rPr>
          <w:lang w:val="en-US"/>
        </w:rPr>
      </w:pPr>
      <w:r w:rsidRPr="0034707E">
        <w:rPr>
          <w:lang w:val="en-US"/>
        </w:rPr>
        <w:t>Royale</w:t>
      </w:r>
      <w:r>
        <w:rPr>
          <w:lang w:val="en-US"/>
        </w:rPr>
        <w:t xml:space="preserve"> </w:t>
      </w:r>
      <w:r w:rsidRPr="0034707E">
        <w:rPr>
          <w:lang w:val="en-US"/>
        </w:rPr>
        <w:t>API</w:t>
      </w:r>
    </w:p>
    <w:p w14:paraId="642ED079" w14:textId="7124890D" w:rsidR="004E6832" w:rsidRPr="0034707E" w:rsidRDefault="0034707E" w:rsidP="00AD3837">
      <w:pPr>
        <w:pStyle w:val="Title"/>
        <w:jc w:val="center"/>
        <w:rPr>
          <w:lang w:val="en-US"/>
        </w:rPr>
      </w:pPr>
      <w:r w:rsidRPr="0034707E">
        <w:rPr>
          <w:lang w:val="en-US"/>
        </w:rPr>
        <w:t>Clash Royale Stats Manager</w:t>
      </w:r>
    </w:p>
    <w:p w14:paraId="2DDB2FFD" w14:textId="21AAB96D" w:rsidR="00B74E57" w:rsidRPr="009E25CA" w:rsidRDefault="003B0839" w:rsidP="00AD3837">
      <w:pPr>
        <w:pStyle w:val="Title"/>
        <w:jc w:val="center"/>
        <w:rPr>
          <w:lang w:val="en-US"/>
        </w:rPr>
      </w:pPr>
      <w:r>
        <w:rPr>
          <w:b w:val="0"/>
          <w:noProof/>
          <w:lang w:val="en-US"/>
        </w:rPr>
        <w:drawing>
          <wp:anchor distT="0" distB="0" distL="114300" distR="114300" simplePos="0" relativeHeight="251658240" behindDoc="1" locked="0" layoutInCell="1" allowOverlap="1" wp14:anchorId="0F96DD09" wp14:editId="57E097CC">
            <wp:simplePos x="0" y="0"/>
            <wp:positionH relativeFrom="column">
              <wp:posOffset>828615</wp:posOffset>
            </wp:positionH>
            <wp:positionV relativeFrom="paragraph">
              <wp:posOffset>185516</wp:posOffset>
            </wp:positionV>
            <wp:extent cx="4483100" cy="3581400"/>
            <wp:effectExtent l="0" t="0" r="0" b="0"/>
            <wp:wrapNone/>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83100" cy="3581400"/>
                    </a:xfrm>
                    <a:prstGeom prst="rect">
                      <a:avLst/>
                    </a:prstGeom>
                  </pic:spPr>
                </pic:pic>
              </a:graphicData>
            </a:graphic>
            <wp14:sizeRelH relativeFrom="page">
              <wp14:pctWidth>0</wp14:pctWidth>
            </wp14:sizeRelH>
            <wp14:sizeRelV relativeFrom="page">
              <wp14:pctHeight>0</wp14:pctHeight>
            </wp14:sizeRelV>
          </wp:anchor>
        </w:drawing>
      </w:r>
    </w:p>
    <w:p w14:paraId="28F8F174" w14:textId="615EC7F1" w:rsidR="00B74E57" w:rsidRPr="009E25CA" w:rsidRDefault="00B74E57">
      <w:pPr>
        <w:spacing w:before="0" w:after="0" w:line="240" w:lineRule="auto"/>
        <w:rPr>
          <w:rFonts w:ascii="Arial" w:hAnsi="Arial"/>
          <w:b/>
          <w:kern w:val="28"/>
          <w:sz w:val="32"/>
          <w:szCs w:val="32"/>
          <w:lang w:val="en-US"/>
        </w:rPr>
      </w:pPr>
      <w:r w:rsidRPr="009E25CA">
        <w:rPr>
          <w:lang w:val="en-US"/>
        </w:rPr>
        <w:br w:type="page"/>
      </w:r>
    </w:p>
    <w:sdt>
      <w:sdtPr>
        <w:rPr>
          <w:rFonts w:ascii="Times New Roman" w:eastAsia="Times New Roman" w:hAnsi="Times New Roman" w:cs="Times New Roman"/>
          <w:color w:val="auto"/>
          <w:sz w:val="20"/>
          <w:szCs w:val="22"/>
          <w:lang w:val="de-DE"/>
        </w:rPr>
        <w:id w:val="-1559615657"/>
        <w:docPartObj>
          <w:docPartGallery w:val="Table of Contents"/>
          <w:docPartUnique/>
        </w:docPartObj>
      </w:sdtPr>
      <w:sdtEndPr>
        <w:rPr>
          <w:b/>
          <w:bCs/>
        </w:rPr>
      </w:sdtEndPr>
      <w:sdtContent>
        <w:p w14:paraId="1CD9CAC0" w14:textId="5919E57D" w:rsidR="00156866" w:rsidRDefault="00156866" w:rsidP="00156866">
          <w:pPr>
            <w:pStyle w:val="TOCHeading"/>
            <w:numPr>
              <w:ilvl w:val="0"/>
              <w:numId w:val="0"/>
            </w:numPr>
            <w:ind w:left="357" w:hanging="357"/>
          </w:pPr>
          <w:r>
            <w:rPr>
              <w:lang w:val="de-DE"/>
            </w:rPr>
            <w:t>Inhalt</w:t>
          </w:r>
        </w:p>
        <w:p w14:paraId="1867C41C" w14:textId="24BF8707" w:rsidR="00696A5D" w:rsidRDefault="00156866">
          <w:pPr>
            <w:pStyle w:val="TOC1"/>
            <w:tabs>
              <w:tab w:val="left" w:pos="410"/>
              <w:tab w:val="right" w:pos="9912"/>
            </w:tabs>
            <w:rPr>
              <w:rFonts w:eastAsiaTheme="minorEastAsia" w:cstheme="minorBidi"/>
              <w:b w:val="0"/>
              <w:bCs w:val="0"/>
              <w:caps w:val="0"/>
              <w:noProof/>
              <w:sz w:val="24"/>
              <w:szCs w:val="24"/>
              <w:u w:val="none"/>
              <w:lang w:val="en-CH" w:eastAsia="en-GB"/>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99624926" w:history="1">
            <w:r w:rsidR="00696A5D" w:rsidRPr="009C07CA">
              <w:rPr>
                <w:rStyle w:val="Hyperlink"/>
                <w:noProof/>
              </w:rPr>
              <w:t>1.</w:t>
            </w:r>
            <w:r w:rsidR="00696A5D">
              <w:rPr>
                <w:rFonts w:eastAsiaTheme="minorEastAsia" w:cstheme="minorBidi"/>
                <w:b w:val="0"/>
                <w:bCs w:val="0"/>
                <w:caps w:val="0"/>
                <w:noProof/>
                <w:sz w:val="24"/>
                <w:szCs w:val="24"/>
                <w:u w:val="none"/>
                <w:lang w:val="en-CH" w:eastAsia="en-GB"/>
              </w:rPr>
              <w:tab/>
            </w:r>
            <w:r w:rsidR="00696A5D" w:rsidRPr="009C07CA">
              <w:rPr>
                <w:rStyle w:val="Hyperlink"/>
                <w:noProof/>
              </w:rPr>
              <w:t>Einleitung</w:t>
            </w:r>
            <w:r w:rsidR="00696A5D">
              <w:rPr>
                <w:noProof/>
                <w:webHidden/>
              </w:rPr>
              <w:tab/>
            </w:r>
            <w:r w:rsidR="00696A5D">
              <w:rPr>
                <w:noProof/>
                <w:webHidden/>
              </w:rPr>
              <w:fldChar w:fldCharType="begin"/>
            </w:r>
            <w:r w:rsidR="00696A5D">
              <w:rPr>
                <w:noProof/>
                <w:webHidden/>
              </w:rPr>
              <w:instrText xml:space="preserve"> PAGEREF _Toc99624926 \h </w:instrText>
            </w:r>
            <w:r w:rsidR="00696A5D">
              <w:rPr>
                <w:noProof/>
                <w:webHidden/>
              </w:rPr>
            </w:r>
            <w:r w:rsidR="00696A5D">
              <w:rPr>
                <w:noProof/>
                <w:webHidden/>
              </w:rPr>
              <w:fldChar w:fldCharType="separate"/>
            </w:r>
            <w:r w:rsidR="00696A5D">
              <w:rPr>
                <w:noProof/>
                <w:webHidden/>
              </w:rPr>
              <w:t>3</w:t>
            </w:r>
            <w:r w:rsidR="00696A5D">
              <w:rPr>
                <w:noProof/>
                <w:webHidden/>
              </w:rPr>
              <w:fldChar w:fldCharType="end"/>
            </w:r>
          </w:hyperlink>
        </w:p>
        <w:p w14:paraId="5FDB2290" w14:textId="1224B04E" w:rsidR="00696A5D" w:rsidRDefault="004D5EB7">
          <w:pPr>
            <w:pStyle w:val="TOC2"/>
            <w:tabs>
              <w:tab w:val="left" w:pos="581"/>
              <w:tab w:val="right" w:pos="9912"/>
            </w:tabs>
            <w:rPr>
              <w:rFonts w:eastAsiaTheme="minorEastAsia" w:cstheme="minorBidi"/>
              <w:b w:val="0"/>
              <w:bCs w:val="0"/>
              <w:smallCaps w:val="0"/>
              <w:noProof/>
              <w:sz w:val="24"/>
              <w:szCs w:val="24"/>
              <w:lang w:val="en-CH" w:eastAsia="en-GB"/>
            </w:rPr>
          </w:pPr>
          <w:hyperlink w:anchor="_Toc99624927" w:history="1">
            <w:r w:rsidR="00696A5D" w:rsidRPr="009C07CA">
              <w:rPr>
                <w:rStyle w:val="Hyperlink"/>
                <w:noProof/>
              </w:rPr>
              <w:t>1.1.</w:t>
            </w:r>
            <w:r w:rsidR="00696A5D">
              <w:rPr>
                <w:rFonts w:eastAsiaTheme="minorEastAsia" w:cstheme="minorBidi"/>
                <w:b w:val="0"/>
                <w:bCs w:val="0"/>
                <w:smallCaps w:val="0"/>
                <w:noProof/>
                <w:sz w:val="24"/>
                <w:szCs w:val="24"/>
                <w:lang w:val="en-CH" w:eastAsia="en-GB"/>
              </w:rPr>
              <w:tab/>
            </w:r>
            <w:r w:rsidR="00696A5D" w:rsidRPr="009C07CA">
              <w:rPr>
                <w:rStyle w:val="Hyperlink"/>
                <w:noProof/>
              </w:rPr>
              <w:t>Clash Royale API</w:t>
            </w:r>
            <w:r w:rsidR="00696A5D">
              <w:rPr>
                <w:noProof/>
                <w:webHidden/>
              </w:rPr>
              <w:tab/>
            </w:r>
            <w:r w:rsidR="00696A5D">
              <w:rPr>
                <w:noProof/>
                <w:webHidden/>
              </w:rPr>
              <w:fldChar w:fldCharType="begin"/>
            </w:r>
            <w:r w:rsidR="00696A5D">
              <w:rPr>
                <w:noProof/>
                <w:webHidden/>
              </w:rPr>
              <w:instrText xml:space="preserve"> PAGEREF _Toc99624927 \h </w:instrText>
            </w:r>
            <w:r w:rsidR="00696A5D">
              <w:rPr>
                <w:noProof/>
                <w:webHidden/>
              </w:rPr>
            </w:r>
            <w:r w:rsidR="00696A5D">
              <w:rPr>
                <w:noProof/>
                <w:webHidden/>
              </w:rPr>
              <w:fldChar w:fldCharType="separate"/>
            </w:r>
            <w:r w:rsidR="00696A5D">
              <w:rPr>
                <w:noProof/>
                <w:webHidden/>
              </w:rPr>
              <w:t>3</w:t>
            </w:r>
            <w:r w:rsidR="00696A5D">
              <w:rPr>
                <w:noProof/>
                <w:webHidden/>
              </w:rPr>
              <w:fldChar w:fldCharType="end"/>
            </w:r>
          </w:hyperlink>
        </w:p>
        <w:p w14:paraId="37D6B790" w14:textId="74C9D795" w:rsidR="0034707E" w:rsidRDefault="00156866" w:rsidP="0034707E">
          <w:pPr>
            <w:rPr>
              <w:b/>
              <w:bCs/>
              <w:lang w:val="de-DE"/>
            </w:rPr>
          </w:pPr>
          <w:r>
            <w:rPr>
              <w:rFonts w:asciiTheme="minorHAnsi" w:hAnsiTheme="minorHAnsi" w:cstheme="minorHAnsi"/>
              <w:b/>
              <w:bCs/>
              <w:caps/>
              <w:sz w:val="22"/>
              <w:u w:val="single"/>
            </w:rPr>
            <w:fldChar w:fldCharType="end"/>
          </w:r>
        </w:p>
      </w:sdtContent>
    </w:sdt>
    <w:p w14:paraId="534921AA" w14:textId="42B51440" w:rsidR="00BA28C4" w:rsidRPr="0034707E" w:rsidRDefault="00BA28C4" w:rsidP="0034707E">
      <w:r>
        <w:br w:type="page"/>
      </w:r>
    </w:p>
    <w:p w14:paraId="0D40E707" w14:textId="7A30FA43" w:rsidR="00F45CDC" w:rsidRDefault="00E67759" w:rsidP="00F45CDC">
      <w:pPr>
        <w:pStyle w:val="Heading1"/>
      </w:pPr>
      <w:bookmarkStart w:id="0" w:name="_Toc99624926"/>
      <w:r>
        <w:lastRenderedPageBreak/>
        <w:t>Einleitung</w:t>
      </w:r>
      <w:bookmarkEnd w:id="0"/>
    </w:p>
    <w:p w14:paraId="7E126D16" w14:textId="1C82176D" w:rsidR="000C3444" w:rsidRDefault="009E25CA" w:rsidP="000C3444">
      <w:r>
        <w:t>In unserer Klasse ist das Mobile</w:t>
      </w:r>
      <w:r w:rsidR="00E67759">
        <w:t xml:space="preserve"> App:</w:t>
      </w:r>
      <w:r>
        <w:t xml:space="preserve"> </w:t>
      </w:r>
      <w:r w:rsidR="00E67759">
        <w:t>"</w:t>
      </w:r>
      <w:proofErr w:type="spellStart"/>
      <w:r>
        <w:t>Clash</w:t>
      </w:r>
      <w:proofErr w:type="spellEnd"/>
      <w:r>
        <w:t xml:space="preserve"> Royale</w:t>
      </w:r>
      <w:r w:rsidR="00E67759">
        <w:t>"</w:t>
      </w:r>
      <w:r>
        <w:t xml:space="preserve"> sehr verbreitet. </w:t>
      </w:r>
      <w:r w:rsidR="00E67759">
        <w:t xml:space="preserve">Mein Ziel mit dieser Applikation ist es, über eine Schnittstelle, </w:t>
      </w:r>
      <w:r>
        <w:t xml:space="preserve">Informationen </w:t>
      </w:r>
      <w:r w:rsidR="00696A5D">
        <w:t>des Spielers</w:t>
      </w:r>
      <w:r>
        <w:t xml:space="preserve"> </w:t>
      </w:r>
      <w:r w:rsidR="00E67759">
        <w:t>auszugeben</w:t>
      </w:r>
      <w:r>
        <w:t xml:space="preserve">. Grob zusammengefasst ist </w:t>
      </w:r>
      <w:proofErr w:type="spellStart"/>
      <w:r>
        <w:t>Clash</w:t>
      </w:r>
      <w:proofErr w:type="spellEnd"/>
      <w:r>
        <w:t xml:space="preserve"> Royale ein 1v1 Game, bei dem Karten auf einem Spielfeld gesetzt werden. Ziel ist es, dass die gesetzten Truppen zu den gegnerischen Türmen durchdringen und diese zerstören. Wer am Schluss, von den 3 möglichen Türmen, mehr zerstört hat, der gewinnt das Spiel. Im Spiel kann man Pokale sammeln und Karten aus Truhen bekommen. </w:t>
      </w:r>
      <w:r w:rsidR="00E67759">
        <w:t xml:space="preserve">Pokale erhält man nach einem Sieg gegen andere Spieler und </w:t>
      </w:r>
      <w:r w:rsidR="00696A5D">
        <w:t>Karten,</w:t>
      </w:r>
      <w:r w:rsidR="00E67759">
        <w:t xml:space="preserve"> um die Truppe</w:t>
      </w:r>
      <w:r w:rsidR="00696A5D">
        <w:t xml:space="preserve">n zu verbessern. Desto höher die Level der Truppen, desto höher sind die Lebenspunkte und Schadenspunkte. </w:t>
      </w:r>
    </w:p>
    <w:p w14:paraId="4C01E679" w14:textId="2D3DF48B" w:rsidR="00152BFA" w:rsidRDefault="00696A5D" w:rsidP="00696A5D">
      <w:pPr>
        <w:pStyle w:val="Heading1"/>
      </w:pPr>
      <w:proofErr w:type="spellStart"/>
      <w:r w:rsidRPr="00696A5D">
        <w:t>Clash</w:t>
      </w:r>
      <w:proofErr w:type="spellEnd"/>
      <w:r w:rsidRPr="00696A5D">
        <w:t xml:space="preserve"> Royale API</w:t>
      </w:r>
    </w:p>
    <w:p w14:paraId="27D09FF1" w14:textId="3F0A2254" w:rsidR="00F42EF5" w:rsidRDefault="00696A5D" w:rsidP="00696A5D">
      <w:r>
        <w:t xml:space="preserve">Die API wird direkt </w:t>
      </w:r>
      <w:r w:rsidR="00F42EF5">
        <w:t>von den Entwicklern</w:t>
      </w:r>
      <w:r>
        <w:t xml:space="preserve"> zur Verfügung gestellt. </w:t>
      </w:r>
      <w:r w:rsidR="00F42EF5" w:rsidRPr="00F42EF5">
        <w:t xml:space="preserve">Unter </w:t>
      </w:r>
      <w:hyperlink r:id="rId12" w:history="1">
        <w:r w:rsidR="00F42EF5" w:rsidRPr="00F42EF5">
          <w:rPr>
            <w:rStyle w:val="Hyperlink"/>
          </w:rPr>
          <w:t>developer.clashroyale.com</w:t>
        </w:r>
      </w:hyperlink>
      <w:r w:rsidR="00F42EF5" w:rsidRPr="00F42EF5">
        <w:t xml:space="preserve"> kann jeder sich kostenlos regis</w:t>
      </w:r>
      <w:r w:rsidR="00F42EF5">
        <w:t xml:space="preserve">trieren und einen API-KEY generieren. Beim Erstellen des Keys wird noch deine IP abgefragt, um unerlaubte Request zu verhindern, </w:t>
      </w:r>
      <w:proofErr w:type="spellStart"/>
      <w:r w:rsidR="00F42EF5">
        <w:t>d.h</w:t>
      </w:r>
      <w:proofErr w:type="spellEnd"/>
      <w:r w:rsidR="00F42EF5">
        <w:t xml:space="preserve"> jeder Benutzer meiner Applikation muss sich zuerst registrieren, um Abfragen tätigen zu können. Die API liefert JSON mit UTF8 </w:t>
      </w:r>
      <w:proofErr w:type="spellStart"/>
      <w:r w:rsidR="00F42EF5">
        <w:t>encoded</w:t>
      </w:r>
      <w:proofErr w:type="spellEnd"/>
      <w:r w:rsidR="00CF4E70">
        <w:t xml:space="preserve"> Inhalt. </w:t>
      </w:r>
    </w:p>
    <w:p w14:paraId="0032E5F1" w14:textId="36629C99" w:rsidR="00CF4E70" w:rsidRDefault="00923E1A" w:rsidP="00CF4E70">
      <w:pPr>
        <w:pStyle w:val="Heading1"/>
      </w:pPr>
      <w:r>
        <w:t>Anforderungen</w:t>
      </w:r>
    </w:p>
    <w:p w14:paraId="001E74D9" w14:textId="5A26B6E6" w:rsidR="00923E1A" w:rsidRDefault="00923E1A" w:rsidP="00923E1A">
      <w:r>
        <w:t xml:space="preserve">Meine Applikation sollte folgendes können: </w:t>
      </w:r>
    </w:p>
    <w:p w14:paraId="1A436C8D" w14:textId="7D1AF38A" w:rsidR="00923E1A" w:rsidRDefault="00923E1A" w:rsidP="003B0839">
      <w:r>
        <w:t>- Informationen zum Spieler ausgeben</w:t>
      </w:r>
    </w:p>
    <w:p w14:paraId="14CAE114" w14:textId="0FEEA60F" w:rsidR="003B0839" w:rsidRDefault="003B0839" w:rsidP="00923E1A">
      <w:r>
        <w:t xml:space="preserve">- Informationen zu den </w:t>
      </w:r>
      <w:r w:rsidR="00597ACA">
        <w:t>nächsten Truhen ausgeben, welche man erhält</w:t>
      </w:r>
    </w:p>
    <w:p w14:paraId="0139843F" w14:textId="6F1588EE" w:rsidR="00A862DC" w:rsidRPr="00923E1A" w:rsidRDefault="00A862DC" w:rsidP="00923E1A">
      <w:r>
        <w:t>- Alle Informationen in ein PDF laden und diese auf einem Servern speichern</w:t>
      </w:r>
    </w:p>
    <w:sectPr w:rsidR="00A862DC" w:rsidRPr="00923E1A" w:rsidSect="001F6F87">
      <w:headerReference w:type="default" r:id="rId13"/>
      <w:footerReference w:type="default" r:id="rId14"/>
      <w:pgSz w:w="11906" w:h="16838" w:code="9"/>
      <w:pgMar w:top="2268" w:right="992" w:bottom="1134" w:left="992" w:header="567" w:footer="73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BCA66" w14:textId="77777777" w:rsidR="004D5EB7" w:rsidRDefault="004D5EB7">
      <w:r>
        <w:separator/>
      </w:r>
    </w:p>
  </w:endnote>
  <w:endnote w:type="continuationSeparator" w:id="0">
    <w:p w14:paraId="2D4083B9" w14:textId="77777777" w:rsidR="004D5EB7" w:rsidRDefault="004D5E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4D"/>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641944"/>
      <w:docPartObj>
        <w:docPartGallery w:val="Page Numbers (Bottom of Page)"/>
        <w:docPartUnique/>
      </w:docPartObj>
    </w:sdtPr>
    <w:sdtEndPr/>
    <w:sdtContent>
      <w:p w14:paraId="3BCC5C22" w14:textId="0E5BD837" w:rsidR="00791981" w:rsidRDefault="00791981">
        <w:pPr>
          <w:pStyle w:val="Footer"/>
        </w:pPr>
        <w:r>
          <w:fldChar w:fldCharType="begin"/>
        </w:r>
        <w:r>
          <w:instrText>PAGE   \* MERGEFORMAT</w:instrText>
        </w:r>
        <w:r>
          <w:fldChar w:fldCharType="separate"/>
        </w:r>
        <w:r>
          <w:rPr>
            <w:lang w:val="de-DE"/>
          </w:rPr>
          <w:t>2</w:t>
        </w:r>
        <w:r>
          <w:fldChar w:fldCharType="end"/>
        </w:r>
      </w:p>
    </w:sdtContent>
  </w:sdt>
  <w:p w14:paraId="0558965C" w14:textId="2449D5D7" w:rsidR="00635B9B" w:rsidRDefault="00635B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3F891" w14:textId="77777777" w:rsidR="004D5EB7" w:rsidRDefault="004D5EB7">
      <w:r>
        <w:separator/>
      </w:r>
    </w:p>
  </w:footnote>
  <w:footnote w:type="continuationSeparator" w:id="0">
    <w:p w14:paraId="43040B47" w14:textId="77777777" w:rsidR="004D5EB7" w:rsidRDefault="004D5E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3821"/>
    </w:tblGrid>
    <w:tr w:rsidR="00D37743" w:rsidRPr="001205E6" w14:paraId="577A284C" w14:textId="77777777" w:rsidTr="007F48C3">
      <w:trPr>
        <w:trHeight w:val="1124"/>
      </w:trPr>
      <w:tc>
        <w:tcPr>
          <w:tcW w:w="5387" w:type="dxa"/>
        </w:tcPr>
        <w:p w14:paraId="348BB737" w14:textId="77777777" w:rsidR="007445F6" w:rsidRDefault="007445F6" w:rsidP="007445F6">
          <w:pPr>
            <w:pStyle w:val="KopfzeilePrimary"/>
            <w:spacing w:before="660" w:after="0"/>
          </w:pPr>
          <w:r w:rsidRPr="006000FE">
            <w:t>Technische Berufsschule Zürich TBZ</w:t>
          </w:r>
        </w:p>
        <w:p w14:paraId="6F008E2C" w14:textId="5683C0B4" w:rsidR="007445F6" w:rsidRDefault="004D5EB7" w:rsidP="007445F6">
          <w:pPr>
            <w:pStyle w:val="KopfzeilePrimary"/>
            <w:spacing w:before="0" w:after="0"/>
            <w:rPr>
              <w:rFonts w:asciiTheme="minorHAnsi" w:hAnsiTheme="minorHAnsi"/>
            </w:rPr>
          </w:pPr>
          <w:sdt>
            <w:sdtPr>
              <w:rPr>
                <w:rFonts w:asciiTheme="minorHAnsi" w:hAnsiTheme="minorHAnsi"/>
              </w:rPr>
              <w:alias w:val="Automobiltechnik"/>
              <w:tag w:val="Automobiltechnik"/>
              <w:id w:val="1297019057"/>
              <w:showingPlcHdr/>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9B26A9">
                <w:rPr>
                  <w:rFonts w:asciiTheme="minorHAnsi" w:hAnsiTheme="minorHAnsi"/>
                </w:rPr>
                <w:t xml:space="preserve">     </w:t>
              </w:r>
            </w:sdtContent>
          </w:sdt>
        </w:p>
        <w:p w14:paraId="532A8144" w14:textId="6ECD1ACA" w:rsidR="007445F6" w:rsidRDefault="007445F6" w:rsidP="007445F6">
          <w:pPr>
            <w:pStyle w:val="KopfzeilePrimary"/>
            <w:spacing w:before="0" w:after="0"/>
            <w:rPr>
              <w:rFonts w:asciiTheme="minorHAnsi" w:hAnsiTheme="minorHAnsi"/>
            </w:rPr>
          </w:pPr>
        </w:p>
        <w:p w14:paraId="08CBA898" w14:textId="241ED404" w:rsidR="007F48C3" w:rsidRPr="007F48C3" w:rsidRDefault="007F48C3" w:rsidP="007F48C3">
          <w:pPr>
            <w:pStyle w:val="KopfzeilePrimary"/>
            <w:spacing w:before="0" w:after="0"/>
            <w:rPr>
              <w:rFonts w:asciiTheme="minorHAnsi" w:hAnsiTheme="minorHAnsi"/>
            </w:rPr>
          </w:pPr>
        </w:p>
      </w:tc>
      <w:tc>
        <w:tcPr>
          <w:tcW w:w="3821" w:type="dxa"/>
        </w:tcPr>
        <w:p w14:paraId="0E1F5993" w14:textId="74DB3138" w:rsidR="007445F6" w:rsidRPr="009B26A9" w:rsidRDefault="00BF26D3" w:rsidP="00BF26D3">
          <w:pPr>
            <w:pStyle w:val="KopfzeilePrimary"/>
            <w:spacing w:before="660" w:after="0"/>
            <w:rPr>
              <w:lang w:val="en-US"/>
            </w:rPr>
          </w:pPr>
          <w:r w:rsidRPr="009B26A9">
            <w:rPr>
              <w:lang w:val="en-US"/>
            </w:rPr>
            <w:t>Name:</w:t>
          </w:r>
          <w:r w:rsidR="009B26A9" w:rsidRPr="009B26A9">
            <w:rPr>
              <w:lang w:val="en-US"/>
            </w:rPr>
            <w:t xml:space="preserve"> Alessio </w:t>
          </w:r>
          <w:proofErr w:type="spellStart"/>
          <w:r w:rsidR="009B26A9" w:rsidRPr="009B26A9">
            <w:rPr>
              <w:lang w:val="en-US"/>
            </w:rPr>
            <w:t>Carcavallo</w:t>
          </w:r>
          <w:proofErr w:type="spellEnd"/>
          <w:r w:rsidRPr="009B26A9">
            <w:rPr>
              <w:lang w:val="en-US"/>
            </w:rPr>
            <w:br/>
          </w:r>
          <w:r w:rsidR="009B26A9">
            <w:rPr>
              <w:lang w:val="en-US"/>
            </w:rPr>
            <w:t>Modul</w:t>
          </w:r>
          <w:r w:rsidR="007445F6" w:rsidRPr="009B26A9">
            <w:rPr>
              <w:lang w:val="en-US"/>
            </w:rPr>
            <w:t>:</w:t>
          </w:r>
          <w:r w:rsidR="009B26A9">
            <w:rPr>
              <w:lang w:val="en-US"/>
            </w:rPr>
            <w:t xml:space="preserve"> M122</w:t>
          </w:r>
          <w:r w:rsidR="009B26A9" w:rsidRPr="009B26A9">
            <w:rPr>
              <w:lang w:val="en-US"/>
            </w:rPr>
            <w:t xml:space="preserve"> </w:t>
          </w:r>
        </w:p>
        <w:p w14:paraId="080F8BFD" w14:textId="1E9707A9" w:rsidR="00D37743" w:rsidRPr="009B26A9" w:rsidRDefault="004D5EB7" w:rsidP="009B26A9">
          <w:pPr>
            <w:pStyle w:val="KopfzeilePrimary"/>
            <w:spacing w:before="0" w:after="0"/>
            <w:rPr>
              <w:lang w:val="en-US"/>
            </w:rPr>
          </w:pPr>
          <w:sdt>
            <w:sdtPr>
              <w:rPr>
                <w:rFonts w:asciiTheme="minorHAnsi" w:hAnsiTheme="minorHAnsi"/>
                <w:lang w:val="en-US"/>
              </w:rPr>
              <w:alias w:val="Automobiltechnik"/>
              <w:tag w:val="Automobiltechnik"/>
              <w:id w:val="-1094243189"/>
              <w:showingPlcHdr/>
              <w:comboBox>
                <w:listItem w:displayText="Automobiltechnik" w:value="Automobiltechnik"/>
                <w:listItem w:displayText="Informationstechnik" w:value="Informationstechnik"/>
                <w:listItem w:displayText="Elektro/Elektronik" w:value="Elektro/Elektronik"/>
                <w:listItem w:displayText="Höhere Fachschule" w:value="Höhere Fachschule"/>
              </w:comboBox>
            </w:sdtPr>
            <w:sdtEndPr/>
            <w:sdtContent>
              <w:r w:rsidR="009B26A9">
                <w:rPr>
                  <w:rFonts w:asciiTheme="minorHAnsi" w:hAnsiTheme="minorHAnsi"/>
                  <w:lang w:val="en-US"/>
                </w:rPr>
                <w:t xml:space="preserve">     </w:t>
              </w:r>
            </w:sdtContent>
          </w:sdt>
        </w:p>
      </w:tc>
    </w:tr>
  </w:tbl>
  <w:p w14:paraId="6E31630E" w14:textId="32D0D03F" w:rsidR="00D8611B" w:rsidRPr="00D37743" w:rsidRDefault="007F48C3" w:rsidP="00D37743">
    <w:pPr>
      <w:pStyle w:val="Header"/>
    </w:pPr>
    <w:r w:rsidRPr="007F48C3">
      <w:rPr>
        <w:noProof/>
      </w:rPr>
      <w:drawing>
        <wp:anchor distT="0" distB="0" distL="114300" distR="114300" simplePos="0" relativeHeight="251659264" behindDoc="0" locked="1" layoutInCell="1" allowOverlap="1" wp14:anchorId="0FD1D722" wp14:editId="643DC6F3">
          <wp:simplePos x="0" y="0"/>
          <wp:positionH relativeFrom="page">
            <wp:posOffset>223520</wp:posOffset>
          </wp:positionH>
          <wp:positionV relativeFrom="page">
            <wp:posOffset>137795</wp:posOffset>
          </wp:positionV>
          <wp:extent cx="875030" cy="114935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5030" cy="1149350"/>
                  </a:xfrm>
                  <a:prstGeom prst="rect">
                    <a:avLst/>
                  </a:prstGeom>
                </pic:spPr>
              </pic:pic>
            </a:graphicData>
          </a:graphic>
          <wp14:sizeRelH relativeFrom="margin">
            <wp14:pctWidth>0</wp14:pctWidth>
          </wp14:sizeRelH>
          <wp14:sizeRelV relativeFrom="margin">
            <wp14:pctHeight>0</wp14:pctHeight>
          </wp14:sizeRelV>
        </wp:anchor>
      </w:drawing>
    </w:r>
    <w:r w:rsidRPr="007F48C3">
      <w:rPr>
        <w:noProof/>
      </w:rPr>
      <w:drawing>
        <wp:anchor distT="0" distB="0" distL="114300" distR="114300" simplePos="0" relativeHeight="251660288" behindDoc="0" locked="1" layoutInCell="1" allowOverlap="1" wp14:anchorId="55A6C029" wp14:editId="31064BF8">
          <wp:simplePos x="0" y="0"/>
          <wp:positionH relativeFrom="page">
            <wp:posOffset>1171575</wp:posOffset>
          </wp:positionH>
          <wp:positionV relativeFrom="page">
            <wp:posOffset>236220</wp:posOffset>
          </wp:positionV>
          <wp:extent cx="287655" cy="28765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E04"/>
    <w:multiLevelType w:val="hybridMultilevel"/>
    <w:tmpl w:val="1BA254D6"/>
    <w:lvl w:ilvl="0" w:tplc="7EFCFE58">
      <w:start w:val="1"/>
      <w:numFmt w:val="decimal"/>
      <w:pStyle w:val="Heading2"/>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4927859"/>
    <w:multiLevelType w:val="hybridMultilevel"/>
    <w:tmpl w:val="0E38EF7A"/>
    <w:lvl w:ilvl="0" w:tplc="DE028F3A">
      <w:start w:val="1"/>
      <w:numFmt w:val="bullet"/>
      <w:lvlText w:val=""/>
      <w:lvlJc w:val="left"/>
      <w:pPr>
        <w:ind w:left="1080" w:hanging="360"/>
      </w:pPr>
      <w:rPr>
        <w:rFonts w:ascii="Wingdings" w:eastAsia="Times New Roman" w:hAnsi="Wingdings" w:cstheme="minorHAns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 w15:restartNumberingAfterBreak="0">
    <w:nsid w:val="051F27B9"/>
    <w:multiLevelType w:val="hybridMultilevel"/>
    <w:tmpl w:val="2F6C8734"/>
    <w:lvl w:ilvl="0" w:tplc="DE028F3A">
      <w:start w:val="5"/>
      <w:numFmt w:val="bullet"/>
      <w:lvlText w:val=""/>
      <w:lvlJc w:val="left"/>
      <w:pPr>
        <w:ind w:left="360" w:hanging="360"/>
      </w:pPr>
      <w:rPr>
        <w:rFonts w:ascii="Wingdings" w:eastAsia="Times New Roman" w:hAnsi="Wingdings" w:cstheme="minorHAns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 w15:restartNumberingAfterBreak="0">
    <w:nsid w:val="09F10CD1"/>
    <w:multiLevelType w:val="hybridMultilevel"/>
    <w:tmpl w:val="D854B9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09354FC"/>
    <w:multiLevelType w:val="hybridMultilevel"/>
    <w:tmpl w:val="3DC073C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3C61461"/>
    <w:multiLevelType w:val="multilevel"/>
    <w:tmpl w:val="18D4F128"/>
    <w:styleLink w:val="111111"/>
    <w:lvl w:ilvl="0">
      <w:start w:val="1"/>
      <w:numFmt w:val="decimal"/>
      <w:pStyle w:val="Nummeriert"/>
      <w:lvlText w:val="%1."/>
      <w:lvlJc w:val="left"/>
      <w:pPr>
        <w:tabs>
          <w:tab w:val="num" w:pos="1134"/>
        </w:tabs>
        <w:ind w:left="1134" w:hanging="283"/>
      </w:pPr>
      <w:rPr>
        <w:rFonts w:hint="default"/>
      </w:rPr>
    </w:lvl>
    <w:lvl w:ilvl="1">
      <w:start w:val="1"/>
      <w:numFmt w:val="decimal"/>
      <w:lvlText w:val="%1.%2."/>
      <w:lvlJc w:val="left"/>
      <w:pPr>
        <w:tabs>
          <w:tab w:val="num" w:pos="1701"/>
        </w:tabs>
        <w:ind w:left="1701" w:hanging="567"/>
      </w:pPr>
      <w:rPr>
        <w:rFonts w:hint="default"/>
      </w:rPr>
    </w:lvl>
    <w:lvl w:ilvl="2">
      <w:start w:val="1"/>
      <w:numFmt w:val="decimal"/>
      <w:lvlText w:val="%1.%2.%3."/>
      <w:lvlJc w:val="left"/>
      <w:pPr>
        <w:tabs>
          <w:tab w:val="num" w:pos="2268"/>
        </w:tabs>
        <w:ind w:left="2268" w:hanging="567"/>
      </w:pPr>
      <w:rPr>
        <w:rFonts w:hint="default"/>
      </w:rPr>
    </w:lvl>
    <w:lvl w:ilvl="3">
      <w:start w:val="1"/>
      <w:numFmt w:val="decimal"/>
      <w:lvlText w:val="%1.%2.%3.%4."/>
      <w:lvlJc w:val="left"/>
      <w:pPr>
        <w:tabs>
          <w:tab w:val="num" w:pos="953"/>
        </w:tabs>
        <w:ind w:left="881" w:hanging="648"/>
      </w:pPr>
      <w:rPr>
        <w:rFonts w:hint="default"/>
      </w:rPr>
    </w:lvl>
    <w:lvl w:ilvl="4">
      <w:start w:val="1"/>
      <w:numFmt w:val="decimal"/>
      <w:lvlText w:val="%1.%2.%3.%4.%5."/>
      <w:lvlJc w:val="left"/>
      <w:pPr>
        <w:tabs>
          <w:tab w:val="num" w:pos="1673"/>
        </w:tabs>
        <w:ind w:left="1385" w:hanging="792"/>
      </w:pPr>
      <w:rPr>
        <w:rFonts w:hint="default"/>
      </w:rPr>
    </w:lvl>
    <w:lvl w:ilvl="5">
      <w:start w:val="1"/>
      <w:numFmt w:val="decimal"/>
      <w:lvlText w:val="%1.%2.%3.%4.%5.%6."/>
      <w:lvlJc w:val="left"/>
      <w:pPr>
        <w:tabs>
          <w:tab w:val="num" w:pos="2033"/>
        </w:tabs>
        <w:ind w:left="1889" w:hanging="936"/>
      </w:pPr>
      <w:rPr>
        <w:rFonts w:hint="default"/>
      </w:rPr>
    </w:lvl>
    <w:lvl w:ilvl="6">
      <w:start w:val="1"/>
      <w:numFmt w:val="decimal"/>
      <w:lvlText w:val="%1.%2.%3.%4.%5.%6.%7."/>
      <w:lvlJc w:val="left"/>
      <w:pPr>
        <w:tabs>
          <w:tab w:val="num" w:pos="2753"/>
        </w:tabs>
        <w:ind w:left="2393" w:hanging="1080"/>
      </w:pPr>
      <w:rPr>
        <w:rFonts w:hint="default"/>
      </w:rPr>
    </w:lvl>
    <w:lvl w:ilvl="7">
      <w:start w:val="1"/>
      <w:numFmt w:val="decimal"/>
      <w:lvlText w:val="%1.%2.%3.%4.%5.%6.%7.%8."/>
      <w:lvlJc w:val="left"/>
      <w:pPr>
        <w:tabs>
          <w:tab w:val="num" w:pos="3113"/>
        </w:tabs>
        <w:ind w:left="2897" w:hanging="1224"/>
      </w:pPr>
      <w:rPr>
        <w:rFonts w:hint="default"/>
      </w:rPr>
    </w:lvl>
    <w:lvl w:ilvl="8">
      <w:start w:val="1"/>
      <w:numFmt w:val="decimal"/>
      <w:lvlText w:val="%1.%2.%3.%4.%5.%6.%7.%8.%9."/>
      <w:lvlJc w:val="left"/>
      <w:pPr>
        <w:tabs>
          <w:tab w:val="num" w:pos="3833"/>
        </w:tabs>
        <w:ind w:left="3473" w:hanging="1440"/>
      </w:pPr>
      <w:rPr>
        <w:rFonts w:hint="default"/>
      </w:rPr>
    </w:lvl>
  </w:abstractNum>
  <w:abstractNum w:abstractNumId="6" w15:restartNumberingAfterBreak="0">
    <w:nsid w:val="381A0D4C"/>
    <w:multiLevelType w:val="hybridMultilevel"/>
    <w:tmpl w:val="C0BC827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438457D9"/>
    <w:multiLevelType w:val="hybridMultilevel"/>
    <w:tmpl w:val="3F62E74E"/>
    <w:lvl w:ilvl="0" w:tplc="58088366">
      <w:start w:val="1"/>
      <w:numFmt w:val="decimal"/>
      <w:lvlText w:val="%1)"/>
      <w:lvlJc w:val="left"/>
      <w:pPr>
        <w:ind w:left="644" w:hanging="360"/>
      </w:pPr>
      <w:rPr>
        <w:rFonts w:hint="default"/>
        <w:b/>
      </w:rPr>
    </w:lvl>
    <w:lvl w:ilvl="1" w:tplc="08070019" w:tentative="1">
      <w:start w:val="1"/>
      <w:numFmt w:val="lowerLetter"/>
      <w:lvlText w:val="%2."/>
      <w:lvlJc w:val="left"/>
      <w:pPr>
        <w:ind w:left="1364" w:hanging="360"/>
      </w:pPr>
    </w:lvl>
    <w:lvl w:ilvl="2" w:tplc="0807001B" w:tentative="1">
      <w:start w:val="1"/>
      <w:numFmt w:val="lowerRoman"/>
      <w:lvlText w:val="%3."/>
      <w:lvlJc w:val="right"/>
      <w:pPr>
        <w:ind w:left="2084" w:hanging="180"/>
      </w:pPr>
    </w:lvl>
    <w:lvl w:ilvl="3" w:tplc="0807000F" w:tentative="1">
      <w:start w:val="1"/>
      <w:numFmt w:val="decimal"/>
      <w:lvlText w:val="%4."/>
      <w:lvlJc w:val="left"/>
      <w:pPr>
        <w:ind w:left="2804" w:hanging="360"/>
      </w:pPr>
    </w:lvl>
    <w:lvl w:ilvl="4" w:tplc="08070019" w:tentative="1">
      <w:start w:val="1"/>
      <w:numFmt w:val="lowerLetter"/>
      <w:lvlText w:val="%5."/>
      <w:lvlJc w:val="left"/>
      <w:pPr>
        <w:ind w:left="3524" w:hanging="360"/>
      </w:pPr>
    </w:lvl>
    <w:lvl w:ilvl="5" w:tplc="0807001B" w:tentative="1">
      <w:start w:val="1"/>
      <w:numFmt w:val="lowerRoman"/>
      <w:lvlText w:val="%6."/>
      <w:lvlJc w:val="right"/>
      <w:pPr>
        <w:ind w:left="4244" w:hanging="180"/>
      </w:pPr>
    </w:lvl>
    <w:lvl w:ilvl="6" w:tplc="0807000F" w:tentative="1">
      <w:start w:val="1"/>
      <w:numFmt w:val="decimal"/>
      <w:lvlText w:val="%7."/>
      <w:lvlJc w:val="left"/>
      <w:pPr>
        <w:ind w:left="4964" w:hanging="360"/>
      </w:pPr>
    </w:lvl>
    <w:lvl w:ilvl="7" w:tplc="08070019" w:tentative="1">
      <w:start w:val="1"/>
      <w:numFmt w:val="lowerLetter"/>
      <w:lvlText w:val="%8."/>
      <w:lvlJc w:val="left"/>
      <w:pPr>
        <w:ind w:left="5684" w:hanging="360"/>
      </w:pPr>
    </w:lvl>
    <w:lvl w:ilvl="8" w:tplc="0807001B" w:tentative="1">
      <w:start w:val="1"/>
      <w:numFmt w:val="lowerRoman"/>
      <w:lvlText w:val="%9."/>
      <w:lvlJc w:val="right"/>
      <w:pPr>
        <w:ind w:left="6404" w:hanging="180"/>
      </w:pPr>
    </w:lvl>
  </w:abstractNum>
  <w:abstractNum w:abstractNumId="8" w15:restartNumberingAfterBreak="0">
    <w:nsid w:val="43EF6E2C"/>
    <w:multiLevelType w:val="hybridMultilevel"/>
    <w:tmpl w:val="172EBC46"/>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7BD6635"/>
    <w:multiLevelType w:val="multilevel"/>
    <w:tmpl w:val="61B49944"/>
    <w:lvl w:ilvl="0">
      <w:start w:val="1"/>
      <w:numFmt w:val="decimal"/>
      <w:lvlRestart w:val="0"/>
      <w:lvlText w:val="%1"/>
      <w:lvlJc w:val="left"/>
      <w:pPr>
        <w:tabs>
          <w:tab w:val="num" w:pos="1134"/>
        </w:tabs>
        <w:ind w:left="1134" w:hanging="1134"/>
      </w:pPr>
      <w:rPr>
        <w:rFonts w:ascii="Arial" w:hAnsi="Arial" w:cs="Arial"/>
      </w:rPr>
    </w:lvl>
    <w:lvl w:ilvl="1">
      <w:start w:val="1"/>
      <w:numFmt w:val="decimal"/>
      <w:lvlText w:val="%1.%2"/>
      <w:lvlJc w:val="left"/>
      <w:pPr>
        <w:tabs>
          <w:tab w:val="num" w:pos="1134"/>
        </w:tabs>
        <w:ind w:left="1134" w:hanging="1134"/>
      </w:pPr>
      <w:rPr>
        <w:rFonts w:ascii="Arial" w:hAnsi="Arial" w:cs="Arial"/>
      </w:rPr>
    </w:lvl>
    <w:lvl w:ilvl="2">
      <w:start w:val="1"/>
      <w:numFmt w:val="decimal"/>
      <w:lvlText w:val="%1.%2.%3"/>
      <w:lvlJc w:val="left"/>
      <w:pPr>
        <w:tabs>
          <w:tab w:val="num" w:pos="1134"/>
        </w:tabs>
        <w:ind w:left="1134" w:hanging="1134"/>
      </w:pPr>
      <w:rPr>
        <w:rFonts w:ascii="Arial" w:hAnsi="Arial" w:cs="Arial"/>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4C2A3748"/>
    <w:multiLevelType w:val="multilevel"/>
    <w:tmpl w:val="C9345D02"/>
    <w:lvl w:ilvl="0">
      <w:start w:val="1"/>
      <w:numFmt w:val="decimal"/>
      <w:lvlRestart w:val="0"/>
      <w:lvlText w:val="%1"/>
      <w:lvlJc w:val="left"/>
      <w:pPr>
        <w:tabs>
          <w:tab w:val="num" w:pos="1134"/>
        </w:tabs>
        <w:ind w:left="1134" w:hanging="1134"/>
      </w:pPr>
      <w:rPr>
        <w:rFonts w:ascii="Arial" w:hAnsi="Arial" w:cs="Arial"/>
      </w:rPr>
    </w:lvl>
    <w:lvl w:ilvl="1">
      <w:start w:val="1"/>
      <w:numFmt w:val="decimal"/>
      <w:lvlText w:val="%1.%2"/>
      <w:lvlJc w:val="left"/>
      <w:pPr>
        <w:tabs>
          <w:tab w:val="num" w:pos="1134"/>
        </w:tabs>
        <w:ind w:left="1134" w:hanging="1134"/>
      </w:pPr>
      <w:rPr>
        <w:rFonts w:ascii="Arial" w:hAnsi="Arial" w:cs="Arial"/>
      </w:rPr>
    </w:lvl>
    <w:lvl w:ilvl="2">
      <w:start w:val="1"/>
      <w:numFmt w:val="decimal"/>
      <w:lvlText w:val="%1.%2.%3"/>
      <w:lvlJc w:val="left"/>
      <w:pPr>
        <w:tabs>
          <w:tab w:val="num" w:pos="1134"/>
        </w:tabs>
        <w:ind w:left="1134" w:hanging="1134"/>
      </w:pPr>
      <w:rPr>
        <w:rFonts w:ascii="Arial" w:hAnsi="Arial" w:cs="Arial"/>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1" w15:restartNumberingAfterBreak="0">
    <w:nsid w:val="54C12F84"/>
    <w:multiLevelType w:val="hybridMultilevel"/>
    <w:tmpl w:val="17628F4E"/>
    <w:lvl w:ilvl="0" w:tplc="6CFC9D3C">
      <w:start w:val="1"/>
      <w:numFmt w:val="decimal"/>
      <w:pStyle w:val="Heading3"/>
      <w:lvlText w:val="1.1.%1"/>
      <w:lvlJc w:val="left"/>
      <w:pPr>
        <w:ind w:left="1077" w:hanging="360"/>
      </w:pPr>
      <w:rPr>
        <w:rFonts w:hint="default"/>
      </w:rPr>
    </w:lvl>
    <w:lvl w:ilvl="1" w:tplc="08070019" w:tentative="1">
      <w:start w:val="1"/>
      <w:numFmt w:val="lowerLetter"/>
      <w:lvlText w:val="%2."/>
      <w:lvlJc w:val="left"/>
      <w:pPr>
        <w:ind w:left="1797" w:hanging="360"/>
      </w:pPr>
    </w:lvl>
    <w:lvl w:ilvl="2" w:tplc="0807001B" w:tentative="1">
      <w:start w:val="1"/>
      <w:numFmt w:val="lowerRoman"/>
      <w:lvlText w:val="%3."/>
      <w:lvlJc w:val="right"/>
      <w:pPr>
        <w:ind w:left="2517" w:hanging="180"/>
      </w:pPr>
    </w:lvl>
    <w:lvl w:ilvl="3" w:tplc="0807000F" w:tentative="1">
      <w:start w:val="1"/>
      <w:numFmt w:val="decimal"/>
      <w:lvlText w:val="%4."/>
      <w:lvlJc w:val="left"/>
      <w:pPr>
        <w:ind w:left="3237" w:hanging="360"/>
      </w:pPr>
    </w:lvl>
    <w:lvl w:ilvl="4" w:tplc="08070019" w:tentative="1">
      <w:start w:val="1"/>
      <w:numFmt w:val="lowerLetter"/>
      <w:lvlText w:val="%5."/>
      <w:lvlJc w:val="left"/>
      <w:pPr>
        <w:ind w:left="3957" w:hanging="360"/>
      </w:pPr>
    </w:lvl>
    <w:lvl w:ilvl="5" w:tplc="0807001B" w:tentative="1">
      <w:start w:val="1"/>
      <w:numFmt w:val="lowerRoman"/>
      <w:lvlText w:val="%6."/>
      <w:lvlJc w:val="right"/>
      <w:pPr>
        <w:ind w:left="4677" w:hanging="180"/>
      </w:pPr>
    </w:lvl>
    <w:lvl w:ilvl="6" w:tplc="0807000F" w:tentative="1">
      <w:start w:val="1"/>
      <w:numFmt w:val="decimal"/>
      <w:lvlText w:val="%7."/>
      <w:lvlJc w:val="left"/>
      <w:pPr>
        <w:ind w:left="5397" w:hanging="360"/>
      </w:pPr>
    </w:lvl>
    <w:lvl w:ilvl="7" w:tplc="08070019" w:tentative="1">
      <w:start w:val="1"/>
      <w:numFmt w:val="lowerLetter"/>
      <w:lvlText w:val="%8."/>
      <w:lvlJc w:val="left"/>
      <w:pPr>
        <w:ind w:left="6117" w:hanging="360"/>
      </w:pPr>
    </w:lvl>
    <w:lvl w:ilvl="8" w:tplc="0807001B" w:tentative="1">
      <w:start w:val="1"/>
      <w:numFmt w:val="lowerRoman"/>
      <w:lvlText w:val="%9."/>
      <w:lvlJc w:val="right"/>
      <w:pPr>
        <w:ind w:left="6837" w:hanging="180"/>
      </w:pPr>
    </w:lvl>
  </w:abstractNum>
  <w:abstractNum w:abstractNumId="12" w15:restartNumberingAfterBreak="0">
    <w:nsid w:val="5D3B6883"/>
    <w:multiLevelType w:val="hybridMultilevel"/>
    <w:tmpl w:val="5A7EEF4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67724138"/>
    <w:multiLevelType w:val="hybridMultilevel"/>
    <w:tmpl w:val="7D20B4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B9B5BD6"/>
    <w:multiLevelType w:val="hybridMultilevel"/>
    <w:tmpl w:val="C3C88B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766E2D"/>
    <w:multiLevelType w:val="hybridMultilevel"/>
    <w:tmpl w:val="6C0477C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70203E84"/>
    <w:multiLevelType w:val="hybridMultilevel"/>
    <w:tmpl w:val="3850A8BC"/>
    <w:lvl w:ilvl="0" w:tplc="5FF0D89E">
      <w:start w:val="1"/>
      <w:numFmt w:val="decimal"/>
      <w:pStyle w:val="Heading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62945C1"/>
    <w:multiLevelType w:val="hybridMultilevel"/>
    <w:tmpl w:val="9C645668"/>
    <w:lvl w:ilvl="0" w:tplc="08070003">
      <w:start w:val="1"/>
      <w:numFmt w:val="bullet"/>
      <w:lvlText w:val="o"/>
      <w:lvlJc w:val="left"/>
      <w:pPr>
        <w:ind w:left="1000" w:hanging="360"/>
      </w:pPr>
      <w:rPr>
        <w:rFonts w:ascii="Courier New" w:hAnsi="Courier New" w:cs="Courier New" w:hint="default"/>
      </w:rPr>
    </w:lvl>
    <w:lvl w:ilvl="1" w:tplc="08070003" w:tentative="1">
      <w:start w:val="1"/>
      <w:numFmt w:val="bullet"/>
      <w:lvlText w:val="o"/>
      <w:lvlJc w:val="left"/>
      <w:pPr>
        <w:ind w:left="1720" w:hanging="360"/>
      </w:pPr>
      <w:rPr>
        <w:rFonts w:ascii="Courier New" w:hAnsi="Courier New" w:cs="Courier New" w:hint="default"/>
      </w:rPr>
    </w:lvl>
    <w:lvl w:ilvl="2" w:tplc="08070005" w:tentative="1">
      <w:start w:val="1"/>
      <w:numFmt w:val="bullet"/>
      <w:lvlText w:val=""/>
      <w:lvlJc w:val="left"/>
      <w:pPr>
        <w:ind w:left="2440" w:hanging="360"/>
      </w:pPr>
      <w:rPr>
        <w:rFonts w:ascii="Wingdings" w:hAnsi="Wingdings" w:hint="default"/>
      </w:rPr>
    </w:lvl>
    <w:lvl w:ilvl="3" w:tplc="08070001" w:tentative="1">
      <w:start w:val="1"/>
      <w:numFmt w:val="bullet"/>
      <w:lvlText w:val=""/>
      <w:lvlJc w:val="left"/>
      <w:pPr>
        <w:ind w:left="3160" w:hanging="360"/>
      </w:pPr>
      <w:rPr>
        <w:rFonts w:ascii="Symbol" w:hAnsi="Symbol" w:hint="default"/>
      </w:rPr>
    </w:lvl>
    <w:lvl w:ilvl="4" w:tplc="08070003" w:tentative="1">
      <w:start w:val="1"/>
      <w:numFmt w:val="bullet"/>
      <w:lvlText w:val="o"/>
      <w:lvlJc w:val="left"/>
      <w:pPr>
        <w:ind w:left="3880" w:hanging="360"/>
      </w:pPr>
      <w:rPr>
        <w:rFonts w:ascii="Courier New" w:hAnsi="Courier New" w:cs="Courier New" w:hint="default"/>
      </w:rPr>
    </w:lvl>
    <w:lvl w:ilvl="5" w:tplc="08070005" w:tentative="1">
      <w:start w:val="1"/>
      <w:numFmt w:val="bullet"/>
      <w:lvlText w:val=""/>
      <w:lvlJc w:val="left"/>
      <w:pPr>
        <w:ind w:left="4600" w:hanging="360"/>
      </w:pPr>
      <w:rPr>
        <w:rFonts w:ascii="Wingdings" w:hAnsi="Wingdings" w:hint="default"/>
      </w:rPr>
    </w:lvl>
    <w:lvl w:ilvl="6" w:tplc="08070001" w:tentative="1">
      <w:start w:val="1"/>
      <w:numFmt w:val="bullet"/>
      <w:lvlText w:val=""/>
      <w:lvlJc w:val="left"/>
      <w:pPr>
        <w:ind w:left="5320" w:hanging="360"/>
      </w:pPr>
      <w:rPr>
        <w:rFonts w:ascii="Symbol" w:hAnsi="Symbol" w:hint="default"/>
      </w:rPr>
    </w:lvl>
    <w:lvl w:ilvl="7" w:tplc="08070003" w:tentative="1">
      <w:start w:val="1"/>
      <w:numFmt w:val="bullet"/>
      <w:lvlText w:val="o"/>
      <w:lvlJc w:val="left"/>
      <w:pPr>
        <w:ind w:left="6040" w:hanging="360"/>
      </w:pPr>
      <w:rPr>
        <w:rFonts w:ascii="Courier New" w:hAnsi="Courier New" w:cs="Courier New" w:hint="default"/>
      </w:rPr>
    </w:lvl>
    <w:lvl w:ilvl="8" w:tplc="08070005" w:tentative="1">
      <w:start w:val="1"/>
      <w:numFmt w:val="bullet"/>
      <w:lvlText w:val=""/>
      <w:lvlJc w:val="left"/>
      <w:pPr>
        <w:ind w:left="6760" w:hanging="360"/>
      </w:pPr>
      <w:rPr>
        <w:rFonts w:ascii="Wingdings" w:hAnsi="Wingdings" w:hint="default"/>
      </w:rPr>
    </w:lvl>
  </w:abstractNum>
  <w:abstractNum w:abstractNumId="18" w15:restartNumberingAfterBreak="0">
    <w:nsid w:val="777A623C"/>
    <w:multiLevelType w:val="hybridMultilevel"/>
    <w:tmpl w:val="30B8869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781A5584"/>
    <w:multiLevelType w:val="multilevel"/>
    <w:tmpl w:val="54AA713A"/>
    <w:lvl w:ilvl="0">
      <w:start w:val="1"/>
      <w:numFmt w:val="bullet"/>
      <w:pStyle w:val="Punkt"/>
      <w:lvlText w:val=""/>
      <w:lvlJc w:val="left"/>
      <w:pPr>
        <w:tabs>
          <w:tab w:val="num" w:pos="1136"/>
        </w:tabs>
        <w:ind w:left="1136" w:hanging="284"/>
      </w:pPr>
      <w:rPr>
        <w:rFonts w:ascii="Wingdings 2" w:hAnsi="Wingdings 2" w:hint="default"/>
        <w:sz w:val="16"/>
        <w:szCs w:val="16"/>
      </w:rPr>
    </w:lvl>
    <w:lvl w:ilvl="1">
      <w:start w:val="1"/>
      <w:numFmt w:val="bullet"/>
      <w:lvlText w:val=""/>
      <w:lvlJc w:val="left"/>
      <w:pPr>
        <w:tabs>
          <w:tab w:val="num" w:pos="1419"/>
        </w:tabs>
        <w:ind w:left="1419" w:hanging="283"/>
      </w:pPr>
      <w:rPr>
        <w:rFonts w:ascii="Wingdings 2" w:hAnsi="Wingdings 2" w:hint="default"/>
        <w:sz w:val="16"/>
        <w:szCs w:val="16"/>
      </w:rPr>
    </w:lvl>
    <w:lvl w:ilvl="2">
      <w:start w:val="1"/>
      <w:numFmt w:val="bullet"/>
      <w:lvlText w:val="-"/>
      <w:lvlJc w:val="left"/>
      <w:pPr>
        <w:tabs>
          <w:tab w:val="num" w:pos="1703"/>
        </w:tabs>
        <w:ind w:left="1703" w:hanging="284"/>
      </w:pPr>
      <w:rPr>
        <w:rFonts w:ascii="Times New Roman" w:hAnsi="Times New Roman" w:cs="Times New Roman" w:hint="default"/>
        <w:sz w:val="22"/>
      </w:rPr>
    </w:lvl>
    <w:lvl w:ilvl="3">
      <w:start w:val="1"/>
      <w:numFmt w:val="bullet"/>
      <w:suff w:val="nothing"/>
      <w:lvlText w:val=""/>
      <w:lvlJc w:val="left"/>
      <w:pPr>
        <w:ind w:left="1958" w:firstLine="0"/>
      </w:pPr>
      <w:rPr>
        <w:rFonts w:ascii="Wingdings" w:hAnsi="Wingdings" w:hint="default"/>
        <w:sz w:val="22"/>
      </w:rPr>
    </w:lvl>
    <w:lvl w:ilvl="4">
      <w:start w:val="1"/>
      <w:numFmt w:val="bullet"/>
      <w:suff w:val="nothing"/>
      <w:lvlText w:val=""/>
      <w:lvlJc w:val="left"/>
      <w:pPr>
        <w:ind w:left="2326" w:firstLine="0"/>
      </w:pPr>
      <w:rPr>
        <w:rFonts w:ascii="Wingdings" w:hAnsi="Wingdings" w:hint="default"/>
        <w:sz w:val="22"/>
      </w:rPr>
    </w:lvl>
    <w:lvl w:ilvl="5">
      <w:start w:val="1"/>
      <w:numFmt w:val="bullet"/>
      <w:suff w:val="nothing"/>
      <w:lvlText w:val=""/>
      <w:lvlJc w:val="left"/>
      <w:pPr>
        <w:ind w:left="2695" w:firstLine="0"/>
      </w:pPr>
      <w:rPr>
        <w:rFonts w:ascii="Wingdings" w:hAnsi="Wingdings" w:hint="default"/>
        <w:sz w:val="22"/>
      </w:rPr>
    </w:lvl>
    <w:lvl w:ilvl="6">
      <w:start w:val="1"/>
      <w:numFmt w:val="bullet"/>
      <w:suff w:val="nothing"/>
      <w:lvlText w:val=""/>
      <w:lvlJc w:val="left"/>
      <w:pPr>
        <w:ind w:left="3063" w:firstLine="0"/>
      </w:pPr>
      <w:rPr>
        <w:rFonts w:ascii="Wingdings" w:hAnsi="Wingdings" w:hint="default"/>
        <w:sz w:val="22"/>
      </w:rPr>
    </w:lvl>
    <w:lvl w:ilvl="7">
      <w:start w:val="1"/>
      <w:numFmt w:val="bullet"/>
      <w:suff w:val="nothing"/>
      <w:lvlText w:val=""/>
      <w:lvlJc w:val="left"/>
      <w:pPr>
        <w:ind w:left="3432" w:firstLine="0"/>
      </w:pPr>
      <w:rPr>
        <w:rFonts w:ascii="Wingdings" w:hAnsi="Wingdings" w:hint="default"/>
        <w:sz w:val="22"/>
      </w:rPr>
    </w:lvl>
    <w:lvl w:ilvl="8">
      <w:start w:val="1"/>
      <w:numFmt w:val="bullet"/>
      <w:suff w:val="nothing"/>
      <w:lvlText w:val=""/>
      <w:lvlJc w:val="left"/>
      <w:pPr>
        <w:ind w:left="3800" w:firstLine="0"/>
      </w:pPr>
      <w:rPr>
        <w:rFonts w:ascii="Wingdings" w:hAnsi="Wingdings" w:hint="default"/>
        <w:sz w:val="22"/>
      </w:rPr>
    </w:lvl>
  </w:abstractNum>
  <w:abstractNum w:abstractNumId="20" w15:restartNumberingAfterBreak="0">
    <w:nsid w:val="7A4D401F"/>
    <w:multiLevelType w:val="hybridMultilevel"/>
    <w:tmpl w:val="7F22C9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737775552">
    <w:abstractNumId w:val="5"/>
  </w:num>
  <w:num w:numId="2" w16cid:durableId="1736508346">
    <w:abstractNumId w:val="5"/>
  </w:num>
  <w:num w:numId="3" w16cid:durableId="1132987812">
    <w:abstractNumId w:val="19"/>
  </w:num>
  <w:num w:numId="4" w16cid:durableId="908155083">
    <w:abstractNumId w:val="9"/>
  </w:num>
  <w:num w:numId="5" w16cid:durableId="395861905">
    <w:abstractNumId w:val="10"/>
  </w:num>
  <w:num w:numId="6" w16cid:durableId="328020906">
    <w:abstractNumId w:val="17"/>
  </w:num>
  <w:num w:numId="7" w16cid:durableId="1013654977">
    <w:abstractNumId w:val="6"/>
  </w:num>
  <w:num w:numId="8" w16cid:durableId="1192382148">
    <w:abstractNumId w:val="14"/>
  </w:num>
  <w:num w:numId="9" w16cid:durableId="527571718">
    <w:abstractNumId w:val="13"/>
  </w:num>
  <w:num w:numId="10" w16cid:durableId="799029684">
    <w:abstractNumId w:val="4"/>
  </w:num>
  <w:num w:numId="11" w16cid:durableId="1196770844">
    <w:abstractNumId w:val="20"/>
  </w:num>
  <w:num w:numId="12" w16cid:durableId="847452847">
    <w:abstractNumId w:val="12"/>
  </w:num>
  <w:num w:numId="13" w16cid:durableId="1033772829">
    <w:abstractNumId w:val="8"/>
  </w:num>
  <w:num w:numId="14" w16cid:durableId="1124761">
    <w:abstractNumId w:val="1"/>
  </w:num>
  <w:num w:numId="15" w16cid:durableId="700712730">
    <w:abstractNumId w:val="0"/>
  </w:num>
  <w:num w:numId="16" w16cid:durableId="1906183027">
    <w:abstractNumId w:val="15"/>
  </w:num>
  <w:num w:numId="17" w16cid:durableId="130681457">
    <w:abstractNumId w:val="3"/>
  </w:num>
  <w:num w:numId="18" w16cid:durableId="1552426214">
    <w:abstractNumId w:val="2"/>
  </w:num>
  <w:num w:numId="19" w16cid:durableId="381902428">
    <w:abstractNumId w:val="7"/>
  </w:num>
  <w:num w:numId="20" w16cid:durableId="487598260">
    <w:abstractNumId w:val="18"/>
  </w:num>
  <w:num w:numId="21" w16cid:durableId="1492064897">
    <w:abstractNumId w:val="16"/>
  </w:num>
  <w:num w:numId="22" w16cid:durableId="288441294">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proofState w:spelling="clean" w:grammar="clean"/>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284"/>
  <w:autoHyphenation/>
  <w:consecutiveHyphenLimit w:val="3"/>
  <w:hyphenationZone w:val="425"/>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bteilung" w:val="2"/>
    <w:docVar w:name="Lueckentext" w:val="aus"/>
    <w:docVar w:name="Nummerierung" w:val="aus"/>
  </w:docVars>
  <w:rsids>
    <w:rsidRoot w:val="00612B71"/>
    <w:rsid w:val="0000003E"/>
    <w:rsid w:val="000010F4"/>
    <w:rsid w:val="00002C85"/>
    <w:rsid w:val="000054EE"/>
    <w:rsid w:val="0001262B"/>
    <w:rsid w:val="00014B04"/>
    <w:rsid w:val="00020188"/>
    <w:rsid w:val="00020A0D"/>
    <w:rsid w:val="00022392"/>
    <w:rsid w:val="00026114"/>
    <w:rsid w:val="00027121"/>
    <w:rsid w:val="00032687"/>
    <w:rsid w:val="00037B74"/>
    <w:rsid w:val="00041387"/>
    <w:rsid w:val="0004171F"/>
    <w:rsid w:val="00047035"/>
    <w:rsid w:val="00047157"/>
    <w:rsid w:val="00047C28"/>
    <w:rsid w:val="0005022A"/>
    <w:rsid w:val="000508A7"/>
    <w:rsid w:val="00060B61"/>
    <w:rsid w:val="00061028"/>
    <w:rsid w:val="0006719A"/>
    <w:rsid w:val="000673D1"/>
    <w:rsid w:val="00067B7F"/>
    <w:rsid w:val="000713C6"/>
    <w:rsid w:val="00073D71"/>
    <w:rsid w:val="00076C14"/>
    <w:rsid w:val="00077E8C"/>
    <w:rsid w:val="000859BE"/>
    <w:rsid w:val="00095840"/>
    <w:rsid w:val="000A12AB"/>
    <w:rsid w:val="000A3174"/>
    <w:rsid w:val="000A3A4E"/>
    <w:rsid w:val="000A494B"/>
    <w:rsid w:val="000A5559"/>
    <w:rsid w:val="000A6AB0"/>
    <w:rsid w:val="000B1CFF"/>
    <w:rsid w:val="000B1ED9"/>
    <w:rsid w:val="000B25A5"/>
    <w:rsid w:val="000B7D7D"/>
    <w:rsid w:val="000C0334"/>
    <w:rsid w:val="000C0902"/>
    <w:rsid w:val="000C09CF"/>
    <w:rsid w:val="000C3444"/>
    <w:rsid w:val="000C510A"/>
    <w:rsid w:val="000C64D0"/>
    <w:rsid w:val="000C6C90"/>
    <w:rsid w:val="000C7C52"/>
    <w:rsid w:val="000D2A84"/>
    <w:rsid w:val="000E3914"/>
    <w:rsid w:val="000F2F15"/>
    <w:rsid w:val="000F7096"/>
    <w:rsid w:val="00104B81"/>
    <w:rsid w:val="00105A09"/>
    <w:rsid w:val="00106555"/>
    <w:rsid w:val="0011669A"/>
    <w:rsid w:val="001205E6"/>
    <w:rsid w:val="00120E45"/>
    <w:rsid w:val="0012136B"/>
    <w:rsid w:val="00130E27"/>
    <w:rsid w:val="00132918"/>
    <w:rsid w:val="001330EB"/>
    <w:rsid w:val="00133114"/>
    <w:rsid w:val="00145C1E"/>
    <w:rsid w:val="001460BE"/>
    <w:rsid w:val="00150247"/>
    <w:rsid w:val="001513A6"/>
    <w:rsid w:val="00151F52"/>
    <w:rsid w:val="00152BFA"/>
    <w:rsid w:val="001540BA"/>
    <w:rsid w:val="00155543"/>
    <w:rsid w:val="00156866"/>
    <w:rsid w:val="00157AE6"/>
    <w:rsid w:val="00160B4D"/>
    <w:rsid w:val="00161CC7"/>
    <w:rsid w:val="00167483"/>
    <w:rsid w:val="001810D6"/>
    <w:rsid w:val="00182441"/>
    <w:rsid w:val="001834E6"/>
    <w:rsid w:val="00186960"/>
    <w:rsid w:val="0019069F"/>
    <w:rsid w:val="00191F14"/>
    <w:rsid w:val="00192135"/>
    <w:rsid w:val="00194DFC"/>
    <w:rsid w:val="0019646F"/>
    <w:rsid w:val="001A2D08"/>
    <w:rsid w:val="001A2E7B"/>
    <w:rsid w:val="001A3B64"/>
    <w:rsid w:val="001A76A7"/>
    <w:rsid w:val="001A7EF3"/>
    <w:rsid w:val="001B6B6F"/>
    <w:rsid w:val="001C01AF"/>
    <w:rsid w:val="001C4618"/>
    <w:rsid w:val="001D0514"/>
    <w:rsid w:val="001D30D5"/>
    <w:rsid w:val="001E233D"/>
    <w:rsid w:val="001E2BAE"/>
    <w:rsid w:val="001E3939"/>
    <w:rsid w:val="001E3C31"/>
    <w:rsid w:val="001E4D77"/>
    <w:rsid w:val="001F2350"/>
    <w:rsid w:val="001F6F87"/>
    <w:rsid w:val="00200E75"/>
    <w:rsid w:val="00203E26"/>
    <w:rsid w:val="002043F2"/>
    <w:rsid w:val="00211166"/>
    <w:rsid w:val="00225D51"/>
    <w:rsid w:val="002340AD"/>
    <w:rsid w:val="002374C5"/>
    <w:rsid w:val="002436F1"/>
    <w:rsid w:val="00244084"/>
    <w:rsid w:val="00244814"/>
    <w:rsid w:val="002453DE"/>
    <w:rsid w:val="002531FC"/>
    <w:rsid w:val="00254467"/>
    <w:rsid w:val="00254508"/>
    <w:rsid w:val="00254667"/>
    <w:rsid w:val="00262C6D"/>
    <w:rsid w:val="002658AC"/>
    <w:rsid w:val="0026763F"/>
    <w:rsid w:val="00272B80"/>
    <w:rsid w:val="00272C47"/>
    <w:rsid w:val="00274CC6"/>
    <w:rsid w:val="00280435"/>
    <w:rsid w:val="002807A4"/>
    <w:rsid w:val="00285ACA"/>
    <w:rsid w:val="002875C9"/>
    <w:rsid w:val="002974A4"/>
    <w:rsid w:val="002A3D9E"/>
    <w:rsid w:val="002A41C6"/>
    <w:rsid w:val="002A47E4"/>
    <w:rsid w:val="002A488E"/>
    <w:rsid w:val="002B1212"/>
    <w:rsid w:val="002B289D"/>
    <w:rsid w:val="002B3C00"/>
    <w:rsid w:val="002B4823"/>
    <w:rsid w:val="002C510E"/>
    <w:rsid w:val="002D32FD"/>
    <w:rsid w:val="002F1386"/>
    <w:rsid w:val="002F17BC"/>
    <w:rsid w:val="002F7B13"/>
    <w:rsid w:val="0030134E"/>
    <w:rsid w:val="00302F0B"/>
    <w:rsid w:val="00303EC7"/>
    <w:rsid w:val="003046D6"/>
    <w:rsid w:val="00304FBB"/>
    <w:rsid w:val="00305D76"/>
    <w:rsid w:val="003100C6"/>
    <w:rsid w:val="00310ECD"/>
    <w:rsid w:val="0031114B"/>
    <w:rsid w:val="003128F9"/>
    <w:rsid w:val="00313A36"/>
    <w:rsid w:val="00314254"/>
    <w:rsid w:val="00315D79"/>
    <w:rsid w:val="00316C4C"/>
    <w:rsid w:val="00323312"/>
    <w:rsid w:val="00325B4A"/>
    <w:rsid w:val="00325EEC"/>
    <w:rsid w:val="003263C8"/>
    <w:rsid w:val="0033021B"/>
    <w:rsid w:val="003303D8"/>
    <w:rsid w:val="00332C39"/>
    <w:rsid w:val="00335CAA"/>
    <w:rsid w:val="003368EB"/>
    <w:rsid w:val="0034065B"/>
    <w:rsid w:val="00341BC8"/>
    <w:rsid w:val="00343A7D"/>
    <w:rsid w:val="0034564E"/>
    <w:rsid w:val="00346DD9"/>
    <w:rsid w:val="0034707E"/>
    <w:rsid w:val="00350086"/>
    <w:rsid w:val="00351467"/>
    <w:rsid w:val="0035795B"/>
    <w:rsid w:val="00365CB8"/>
    <w:rsid w:val="00370D5B"/>
    <w:rsid w:val="0038173B"/>
    <w:rsid w:val="003861A6"/>
    <w:rsid w:val="00390441"/>
    <w:rsid w:val="003920AF"/>
    <w:rsid w:val="0039342F"/>
    <w:rsid w:val="00394557"/>
    <w:rsid w:val="00394A44"/>
    <w:rsid w:val="00394DE8"/>
    <w:rsid w:val="00396FA7"/>
    <w:rsid w:val="003A4CE5"/>
    <w:rsid w:val="003A510D"/>
    <w:rsid w:val="003A5CE6"/>
    <w:rsid w:val="003A6931"/>
    <w:rsid w:val="003B0122"/>
    <w:rsid w:val="003B0839"/>
    <w:rsid w:val="003B08DC"/>
    <w:rsid w:val="003B23C9"/>
    <w:rsid w:val="003B35F1"/>
    <w:rsid w:val="003B4C8D"/>
    <w:rsid w:val="003B5B4B"/>
    <w:rsid w:val="003C4835"/>
    <w:rsid w:val="003D1293"/>
    <w:rsid w:val="003D2158"/>
    <w:rsid w:val="003D6258"/>
    <w:rsid w:val="003D7163"/>
    <w:rsid w:val="003E1064"/>
    <w:rsid w:val="003E4B3A"/>
    <w:rsid w:val="003E4C94"/>
    <w:rsid w:val="003E67C6"/>
    <w:rsid w:val="003F3929"/>
    <w:rsid w:val="003F3B17"/>
    <w:rsid w:val="003F41F3"/>
    <w:rsid w:val="003F6336"/>
    <w:rsid w:val="00410F34"/>
    <w:rsid w:val="00410F8D"/>
    <w:rsid w:val="004136C5"/>
    <w:rsid w:val="00414E75"/>
    <w:rsid w:val="004168A2"/>
    <w:rsid w:val="00424354"/>
    <w:rsid w:val="004279A2"/>
    <w:rsid w:val="004370D4"/>
    <w:rsid w:val="00444186"/>
    <w:rsid w:val="00447D34"/>
    <w:rsid w:val="00450E15"/>
    <w:rsid w:val="0045278B"/>
    <w:rsid w:val="004607E5"/>
    <w:rsid w:val="004650C6"/>
    <w:rsid w:val="00470E3F"/>
    <w:rsid w:val="004710A8"/>
    <w:rsid w:val="0048026B"/>
    <w:rsid w:val="00486BCC"/>
    <w:rsid w:val="004913EA"/>
    <w:rsid w:val="0049313C"/>
    <w:rsid w:val="004933AF"/>
    <w:rsid w:val="0049367E"/>
    <w:rsid w:val="004943DE"/>
    <w:rsid w:val="004949CA"/>
    <w:rsid w:val="004A4218"/>
    <w:rsid w:val="004A5018"/>
    <w:rsid w:val="004A59BB"/>
    <w:rsid w:val="004A7AB5"/>
    <w:rsid w:val="004B71D2"/>
    <w:rsid w:val="004C2F49"/>
    <w:rsid w:val="004C3AFC"/>
    <w:rsid w:val="004C4648"/>
    <w:rsid w:val="004D1178"/>
    <w:rsid w:val="004D28E2"/>
    <w:rsid w:val="004D5EB7"/>
    <w:rsid w:val="004E1C07"/>
    <w:rsid w:val="004E45D4"/>
    <w:rsid w:val="004E6832"/>
    <w:rsid w:val="004F2A63"/>
    <w:rsid w:val="004F368B"/>
    <w:rsid w:val="004F3AC4"/>
    <w:rsid w:val="004F6FDC"/>
    <w:rsid w:val="005009C7"/>
    <w:rsid w:val="00500BCF"/>
    <w:rsid w:val="0050182C"/>
    <w:rsid w:val="00503588"/>
    <w:rsid w:val="00512C45"/>
    <w:rsid w:val="005146DC"/>
    <w:rsid w:val="00514A93"/>
    <w:rsid w:val="005245F9"/>
    <w:rsid w:val="00525D28"/>
    <w:rsid w:val="0052661B"/>
    <w:rsid w:val="005311CE"/>
    <w:rsid w:val="00534838"/>
    <w:rsid w:val="00536E13"/>
    <w:rsid w:val="005403E7"/>
    <w:rsid w:val="00541257"/>
    <w:rsid w:val="00542372"/>
    <w:rsid w:val="0055105A"/>
    <w:rsid w:val="00551993"/>
    <w:rsid w:val="00562E79"/>
    <w:rsid w:val="0056338D"/>
    <w:rsid w:val="005676D8"/>
    <w:rsid w:val="0057085B"/>
    <w:rsid w:val="00577888"/>
    <w:rsid w:val="00587180"/>
    <w:rsid w:val="00591CF9"/>
    <w:rsid w:val="0059348E"/>
    <w:rsid w:val="005957CF"/>
    <w:rsid w:val="0059798C"/>
    <w:rsid w:val="00597ACA"/>
    <w:rsid w:val="00597DA6"/>
    <w:rsid w:val="005A0B00"/>
    <w:rsid w:val="005A5B56"/>
    <w:rsid w:val="005A6369"/>
    <w:rsid w:val="005A6486"/>
    <w:rsid w:val="005B0070"/>
    <w:rsid w:val="005B205C"/>
    <w:rsid w:val="005B3313"/>
    <w:rsid w:val="005B58CD"/>
    <w:rsid w:val="005C2C3A"/>
    <w:rsid w:val="005C7EE1"/>
    <w:rsid w:val="005D122C"/>
    <w:rsid w:val="005D3666"/>
    <w:rsid w:val="005D433B"/>
    <w:rsid w:val="005E05DA"/>
    <w:rsid w:val="005E089C"/>
    <w:rsid w:val="005E0E5E"/>
    <w:rsid w:val="005E1D64"/>
    <w:rsid w:val="005F43E9"/>
    <w:rsid w:val="005F5CE8"/>
    <w:rsid w:val="00600BC9"/>
    <w:rsid w:val="0060274E"/>
    <w:rsid w:val="00603266"/>
    <w:rsid w:val="006034E0"/>
    <w:rsid w:val="00604E1F"/>
    <w:rsid w:val="00606384"/>
    <w:rsid w:val="00612B71"/>
    <w:rsid w:val="00617D7D"/>
    <w:rsid w:val="006226E4"/>
    <w:rsid w:val="00624606"/>
    <w:rsid w:val="00625D7D"/>
    <w:rsid w:val="00627DA7"/>
    <w:rsid w:val="00630033"/>
    <w:rsid w:val="0063248A"/>
    <w:rsid w:val="00632F1A"/>
    <w:rsid w:val="00635B9B"/>
    <w:rsid w:val="00636703"/>
    <w:rsid w:val="006376F1"/>
    <w:rsid w:val="0064494B"/>
    <w:rsid w:val="00646FF2"/>
    <w:rsid w:val="006470A2"/>
    <w:rsid w:val="00650D20"/>
    <w:rsid w:val="00653627"/>
    <w:rsid w:val="00653CF1"/>
    <w:rsid w:val="00660C94"/>
    <w:rsid w:val="0066479C"/>
    <w:rsid w:val="00667226"/>
    <w:rsid w:val="0067332E"/>
    <w:rsid w:val="00675CB6"/>
    <w:rsid w:val="00680C60"/>
    <w:rsid w:val="00681A6A"/>
    <w:rsid w:val="006828CD"/>
    <w:rsid w:val="00682E94"/>
    <w:rsid w:val="00682FED"/>
    <w:rsid w:val="00684176"/>
    <w:rsid w:val="00684747"/>
    <w:rsid w:val="00684C58"/>
    <w:rsid w:val="00684D21"/>
    <w:rsid w:val="0068541B"/>
    <w:rsid w:val="00696A5D"/>
    <w:rsid w:val="006A492A"/>
    <w:rsid w:val="006A4964"/>
    <w:rsid w:val="006A4C2D"/>
    <w:rsid w:val="006A5CFE"/>
    <w:rsid w:val="006A61F8"/>
    <w:rsid w:val="006A698E"/>
    <w:rsid w:val="006B160E"/>
    <w:rsid w:val="006B3020"/>
    <w:rsid w:val="006D1730"/>
    <w:rsid w:val="006D29DB"/>
    <w:rsid w:val="006E4493"/>
    <w:rsid w:val="006E6597"/>
    <w:rsid w:val="006F4869"/>
    <w:rsid w:val="00702191"/>
    <w:rsid w:val="00705180"/>
    <w:rsid w:val="007071FD"/>
    <w:rsid w:val="00717E08"/>
    <w:rsid w:val="00720474"/>
    <w:rsid w:val="007303C9"/>
    <w:rsid w:val="007337D6"/>
    <w:rsid w:val="007427D1"/>
    <w:rsid w:val="0074316E"/>
    <w:rsid w:val="007445F6"/>
    <w:rsid w:val="0074477B"/>
    <w:rsid w:val="007453E5"/>
    <w:rsid w:val="00746591"/>
    <w:rsid w:val="00750AE8"/>
    <w:rsid w:val="00753245"/>
    <w:rsid w:val="00755619"/>
    <w:rsid w:val="00756CF8"/>
    <w:rsid w:val="00757C49"/>
    <w:rsid w:val="007631E9"/>
    <w:rsid w:val="00767B53"/>
    <w:rsid w:val="00776571"/>
    <w:rsid w:val="007804E6"/>
    <w:rsid w:val="007805AC"/>
    <w:rsid w:val="00783058"/>
    <w:rsid w:val="00791981"/>
    <w:rsid w:val="007957A8"/>
    <w:rsid w:val="007A01B6"/>
    <w:rsid w:val="007A09A5"/>
    <w:rsid w:val="007A335D"/>
    <w:rsid w:val="007A6669"/>
    <w:rsid w:val="007B3DDE"/>
    <w:rsid w:val="007B4B4A"/>
    <w:rsid w:val="007B55CF"/>
    <w:rsid w:val="007B5762"/>
    <w:rsid w:val="007C12F1"/>
    <w:rsid w:val="007C240C"/>
    <w:rsid w:val="007C4832"/>
    <w:rsid w:val="007C7056"/>
    <w:rsid w:val="007C76F8"/>
    <w:rsid w:val="007C7FF7"/>
    <w:rsid w:val="007D0EB8"/>
    <w:rsid w:val="007D735D"/>
    <w:rsid w:val="007E11F0"/>
    <w:rsid w:val="007E2B2E"/>
    <w:rsid w:val="007E59FF"/>
    <w:rsid w:val="007E7573"/>
    <w:rsid w:val="007F015F"/>
    <w:rsid w:val="007F48C3"/>
    <w:rsid w:val="007F519D"/>
    <w:rsid w:val="007F769C"/>
    <w:rsid w:val="00801050"/>
    <w:rsid w:val="008061CD"/>
    <w:rsid w:val="0080764A"/>
    <w:rsid w:val="00812C81"/>
    <w:rsid w:val="00812D94"/>
    <w:rsid w:val="00813653"/>
    <w:rsid w:val="00813657"/>
    <w:rsid w:val="00814563"/>
    <w:rsid w:val="008273B1"/>
    <w:rsid w:val="00830579"/>
    <w:rsid w:val="008371E6"/>
    <w:rsid w:val="00837A57"/>
    <w:rsid w:val="00845217"/>
    <w:rsid w:val="00846EF9"/>
    <w:rsid w:val="00850E04"/>
    <w:rsid w:val="00853B9B"/>
    <w:rsid w:val="0085582F"/>
    <w:rsid w:val="00856DF1"/>
    <w:rsid w:val="008575DB"/>
    <w:rsid w:val="00857F15"/>
    <w:rsid w:val="00862F6B"/>
    <w:rsid w:val="00875A76"/>
    <w:rsid w:val="00892439"/>
    <w:rsid w:val="00893FA6"/>
    <w:rsid w:val="00894827"/>
    <w:rsid w:val="008953E9"/>
    <w:rsid w:val="00896D4F"/>
    <w:rsid w:val="008A2E4F"/>
    <w:rsid w:val="008A55F1"/>
    <w:rsid w:val="008A63D9"/>
    <w:rsid w:val="008A78C5"/>
    <w:rsid w:val="008A7C85"/>
    <w:rsid w:val="008B0EAF"/>
    <w:rsid w:val="008C3231"/>
    <w:rsid w:val="008C332A"/>
    <w:rsid w:val="008D2169"/>
    <w:rsid w:val="008D41B3"/>
    <w:rsid w:val="008E2E03"/>
    <w:rsid w:val="008E694E"/>
    <w:rsid w:val="008E6DA6"/>
    <w:rsid w:val="008F5003"/>
    <w:rsid w:val="008F762B"/>
    <w:rsid w:val="0090012E"/>
    <w:rsid w:val="00903D28"/>
    <w:rsid w:val="00905407"/>
    <w:rsid w:val="00921BA0"/>
    <w:rsid w:val="00923E1A"/>
    <w:rsid w:val="00926204"/>
    <w:rsid w:val="00927CCB"/>
    <w:rsid w:val="00927D1C"/>
    <w:rsid w:val="00932FDF"/>
    <w:rsid w:val="00935479"/>
    <w:rsid w:val="009356C1"/>
    <w:rsid w:val="009361E4"/>
    <w:rsid w:val="0094324A"/>
    <w:rsid w:val="00943C7E"/>
    <w:rsid w:val="00944F62"/>
    <w:rsid w:val="00945843"/>
    <w:rsid w:val="00945D89"/>
    <w:rsid w:val="00946E15"/>
    <w:rsid w:val="00947839"/>
    <w:rsid w:val="00950861"/>
    <w:rsid w:val="00953F6E"/>
    <w:rsid w:val="00955714"/>
    <w:rsid w:val="00970061"/>
    <w:rsid w:val="009736BE"/>
    <w:rsid w:val="009774D7"/>
    <w:rsid w:val="0098438C"/>
    <w:rsid w:val="0098534F"/>
    <w:rsid w:val="009911BA"/>
    <w:rsid w:val="00991F0F"/>
    <w:rsid w:val="00992A76"/>
    <w:rsid w:val="009956C4"/>
    <w:rsid w:val="009A5296"/>
    <w:rsid w:val="009A5464"/>
    <w:rsid w:val="009A5B8A"/>
    <w:rsid w:val="009A62E0"/>
    <w:rsid w:val="009B193E"/>
    <w:rsid w:val="009B19F9"/>
    <w:rsid w:val="009B26A9"/>
    <w:rsid w:val="009B688B"/>
    <w:rsid w:val="009C2381"/>
    <w:rsid w:val="009C4450"/>
    <w:rsid w:val="009C506F"/>
    <w:rsid w:val="009D43B8"/>
    <w:rsid w:val="009D6460"/>
    <w:rsid w:val="009E25CA"/>
    <w:rsid w:val="009E269E"/>
    <w:rsid w:val="009F2BA9"/>
    <w:rsid w:val="009F33A3"/>
    <w:rsid w:val="009F3C7B"/>
    <w:rsid w:val="009F4132"/>
    <w:rsid w:val="009F43BF"/>
    <w:rsid w:val="00A01E36"/>
    <w:rsid w:val="00A02713"/>
    <w:rsid w:val="00A10F16"/>
    <w:rsid w:val="00A16401"/>
    <w:rsid w:val="00A17357"/>
    <w:rsid w:val="00A21E61"/>
    <w:rsid w:val="00A23548"/>
    <w:rsid w:val="00A3019C"/>
    <w:rsid w:val="00A41FBC"/>
    <w:rsid w:val="00A442C8"/>
    <w:rsid w:val="00A44D9E"/>
    <w:rsid w:val="00A46B65"/>
    <w:rsid w:val="00A648E5"/>
    <w:rsid w:val="00A656AA"/>
    <w:rsid w:val="00A65D2D"/>
    <w:rsid w:val="00A74ACE"/>
    <w:rsid w:val="00A74E42"/>
    <w:rsid w:val="00A8416B"/>
    <w:rsid w:val="00A862DC"/>
    <w:rsid w:val="00A911CF"/>
    <w:rsid w:val="00A92323"/>
    <w:rsid w:val="00A92D5A"/>
    <w:rsid w:val="00A92E9C"/>
    <w:rsid w:val="00AA0A0D"/>
    <w:rsid w:val="00AA1642"/>
    <w:rsid w:val="00AA2CB1"/>
    <w:rsid w:val="00AA4544"/>
    <w:rsid w:val="00AA5FAE"/>
    <w:rsid w:val="00AB0C1A"/>
    <w:rsid w:val="00AB6A07"/>
    <w:rsid w:val="00AB7FA7"/>
    <w:rsid w:val="00AC2A76"/>
    <w:rsid w:val="00AC37A9"/>
    <w:rsid w:val="00AC6166"/>
    <w:rsid w:val="00AD3837"/>
    <w:rsid w:val="00AD3A8D"/>
    <w:rsid w:val="00AE1E87"/>
    <w:rsid w:val="00AE360F"/>
    <w:rsid w:val="00AE4D9A"/>
    <w:rsid w:val="00AE5448"/>
    <w:rsid w:val="00AF0F19"/>
    <w:rsid w:val="00AF12BB"/>
    <w:rsid w:val="00AF143A"/>
    <w:rsid w:val="00AF3283"/>
    <w:rsid w:val="00AF78DA"/>
    <w:rsid w:val="00B0547E"/>
    <w:rsid w:val="00B10BBB"/>
    <w:rsid w:val="00B112E9"/>
    <w:rsid w:val="00B138DA"/>
    <w:rsid w:val="00B20DDF"/>
    <w:rsid w:val="00B21C99"/>
    <w:rsid w:val="00B224E2"/>
    <w:rsid w:val="00B27A61"/>
    <w:rsid w:val="00B321EE"/>
    <w:rsid w:val="00B3247B"/>
    <w:rsid w:val="00B3484F"/>
    <w:rsid w:val="00B357FE"/>
    <w:rsid w:val="00B36FDB"/>
    <w:rsid w:val="00B40616"/>
    <w:rsid w:val="00B40C9D"/>
    <w:rsid w:val="00B46417"/>
    <w:rsid w:val="00B50EFD"/>
    <w:rsid w:val="00B525F9"/>
    <w:rsid w:val="00B5495C"/>
    <w:rsid w:val="00B565D3"/>
    <w:rsid w:val="00B5746E"/>
    <w:rsid w:val="00B57991"/>
    <w:rsid w:val="00B74E57"/>
    <w:rsid w:val="00B76070"/>
    <w:rsid w:val="00B76CCB"/>
    <w:rsid w:val="00B77E0D"/>
    <w:rsid w:val="00B806CA"/>
    <w:rsid w:val="00B8073D"/>
    <w:rsid w:val="00B84FBA"/>
    <w:rsid w:val="00B86D6B"/>
    <w:rsid w:val="00B87511"/>
    <w:rsid w:val="00B875FD"/>
    <w:rsid w:val="00B94F35"/>
    <w:rsid w:val="00BA28C4"/>
    <w:rsid w:val="00BA377D"/>
    <w:rsid w:val="00BA59F2"/>
    <w:rsid w:val="00BA60F6"/>
    <w:rsid w:val="00BA6B55"/>
    <w:rsid w:val="00BA7152"/>
    <w:rsid w:val="00BA734F"/>
    <w:rsid w:val="00BA7BEC"/>
    <w:rsid w:val="00BB02ED"/>
    <w:rsid w:val="00BB36D0"/>
    <w:rsid w:val="00BB3A64"/>
    <w:rsid w:val="00BB408E"/>
    <w:rsid w:val="00BB75E0"/>
    <w:rsid w:val="00BC09F8"/>
    <w:rsid w:val="00BC259E"/>
    <w:rsid w:val="00BC42B8"/>
    <w:rsid w:val="00BC49CD"/>
    <w:rsid w:val="00BC5A08"/>
    <w:rsid w:val="00BD72E7"/>
    <w:rsid w:val="00BE1ADF"/>
    <w:rsid w:val="00BF1D33"/>
    <w:rsid w:val="00BF26D3"/>
    <w:rsid w:val="00BF3FBE"/>
    <w:rsid w:val="00C02581"/>
    <w:rsid w:val="00C02C5D"/>
    <w:rsid w:val="00C03241"/>
    <w:rsid w:val="00C20DBE"/>
    <w:rsid w:val="00C20E50"/>
    <w:rsid w:val="00C22FBF"/>
    <w:rsid w:val="00C23BA0"/>
    <w:rsid w:val="00C27265"/>
    <w:rsid w:val="00C2746F"/>
    <w:rsid w:val="00C32BF4"/>
    <w:rsid w:val="00C339F8"/>
    <w:rsid w:val="00C33C2C"/>
    <w:rsid w:val="00C40419"/>
    <w:rsid w:val="00C53375"/>
    <w:rsid w:val="00C53C87"/>
    <w:rsid w:val="00C55707"/>
    <w:rsid w:val="00C61CF6"/>
    <w:rsid w:val="00C64388"/>
    <w:rsid w:val="00C667C6"/>
    <w:rsid w:val="00C7475C"/>
    <w:rsid w:val="00C75C46"/>
    <w:rsid w:val="00C81E27"/>
    <w:rsid w:val="00C8429F"/>
    <w:rsid w:val="00C91D78"/>
    <w:rsid w:val="00C947C5"/>
    <w:rsid w:val="00CB2999"/>
    <w:rsid w:val="00CB6A51"/>
    <w:rsid w:val="00CC0658"/>
    <w:rsid w:val="00CC3CA6"/>
    <w:rsid w:val="00CC7955"/>
    <w:rsid w:val="00CD3B71"/>
    <w:rsid w:val="00CD4556"/>
    <w:rsid w:val="00CE0D9C"/>
    <w:rsid w:val="00CE146F"/>
    <w:rsid w:val="00CE26CF"/>
    <w:rsid w:val="00CE3855"/>
    <w:rsid w:val="00CE43CF"/>
    <w:rsid w:val="00CF4E70"/>
    <w:rsid w:val="00CF58D4"/>
    <w:rsid w:val="00CF6929"/>
    <w:rsid w:val="00CF73B9"/>
    <w:rsid w:val="00CF77AB"/>
    <w:rsid w:val="00D0120E"/>
    <w:rsid w:val="00D03DE4"/>
    <w:rsid w:val="00D106A7"/>
    <w:rsid w:val="00D16CAD"/>
    <w:rsid w:val="00D326EA"/>
    <w:rsid w:val="00D342BB"/>
    <w:rsid w:val="00D37743"/>
    <w:rsid w:val="00D4266E"/>
    <w:rsid w:val="00D42FDD"/>
    <w:rsid w:val="00D457EF"/>
    <w:rsid w:val="00D46472"/>
    <w:rsid w:val="00D500DA"/>
    <w:rsid w:val="00D565EB"/>
    <w:rsid w:val="00D63A57"/>
    <w:rsid w:val="00D6522F"/>
    <w:rsid w:val="00D66C74"/>
    <w:rsid w:val="00D6742A"/>
    <w:rsid w:val="00D76FE6"/>
    <w:rsid w:val="00D8062C"/>
    <w:rsid w:val="00D81E19"/>
    <w:rsid w:val="00D83484"/>
    <w:rsid w:val="00D8611B"/>
    <w:rsid w:val="00D97922"/>
    <w:rsid w:val="00DA497C"/>
    <w:rsid w:val="00DA7993"/>
    <w:rsid w:val="00DA7B81"/>
    <w:rsid w:val="00DB18AE"/>
    <w:rsid w:val="00DB1FF4"/>
    <w:rsid w:val="00DB535D"/>
    <w:rsid w:val="00DB5B28"/>
    <w:rsid w:val="00DC486C"/>
    <w:rsid w:val="00DC5E76"/>
    <w:rsid w:val="00DC6C2E"/>
    <w:rsid w:val="00DC73C2"/>
    <w:rsid w:val="00DC74D9"/>
    <w:rsid w:val="00DC7D35"/>
    <w:rsid w:val="00DD00E2"/>
    <w:rsid w:val="00DD52C5"/>
    <w:rsid w:val="00DD6E54"/>
    <w:rsid w:val="00DE32D0"/>
    <w:rsid w:val="00DE3442"/>
    <w:rsid w:val="00DE4C24"/>
    <w:rsid w:val="00DE516C"/>
    <w:rsid w:val="00E0095C"/>
    <w:rsid w:val="00E01A17"/>
    <w:rsid w:val="00E0282B"/>
    <w:rsid w:val="00E0324C"/>
    <w:rsid w:val="00E05599"/>
    <w:rsid w:val="00E12BA2"/>
    <w:rsid w:val="00E13D3F"/>
    <w:rsid w:val="00E1415B"/>
    <w:rsid w:val="00E171F0"/>
    <w:rsid w:val="00E215D8"/>
    <w:rsid w:val="00E2262C"/>
    <w:rsid w:val="00E25F78"/>
    <w:rsid w:val="00E2766F"/>
    <w:rsid w:val="00E30745"/>
    <w:rsid w:val="00E338E9"/>
    <w:rsid w:val="00E3450F"/>
    <w:rsid w:val="00E35859"/>
    <w:rsid w:val="00E402E1"/>
    <w:rsid w:val="00E4229C"/>
    <w:rsid w:val="00E456C9"/>
    <w:rsid w:val="00E460D5"/>
    <w:rsid w:val="00E5375C"/>
    <w:rsid w:val="00E54BB1"/>
    <w:rsid w:val="00E60B1A"/>
    <w:rsid w:val="00E62D87"/>
    <w:rsid w:val="00E63BEC"/>
    <w:rsid w:val="00E64EE4"/>
    <w:rsid w:val="00E65049"/>
    <w:rsid w:val="00E67759"/>
    <w:rsid w:val="00E70FA9"/>
    <w:rsid w:val="00E71871"/>
    <w:rsid w:val="00E76B78"/>
    <w:rsid w:val="00E77693"/>
    <w:rsid w:val="00E77FFA"/>
    <w:rsid w:val="00E8026B"/>
    <w:rsid w:val="00E83DF8"/>
    <w:rsid w:val="00E86EEF"/>
    <w:rsid w:val="00E9100F"/>
    <w:rsid w:val="00E920BA"/>
    <w:rsid w:val="00E94A46"/>
    <w:rsid w:val="00E971FC"/>
    <w:rsid w:val="00E97F0B"/>
    <w:rsid w:val="00EA0BC2"/>
    <w:rsid w:val="00EA52A0"/>
    <w:rsid w:val="00EA7BC6"/>
    <w:rsid w:val="00EA7C1A"/>
    <w:rsid w:val="00EB12E7"/>
    <w:rsid w:val="00EB23DA"/>
    <w:rsid w:val="00EB5387"/>
    <w:rsid w:val="00EB704F"/>
    <w:rsid w:val="00EC0002"/>
    <w:rsid w:val="00EC2F6C"/>
    <w:rsid w:val="00EC5A4A"/>
    <w:rsid w:val="00EC7309"/>
    <w:rsid w:val="00EC798A"/>
    <w:rsid w:val="00ED2AB3"/>
    <w:rsid w:val="00ED345E"/>
    <w:rsid w:val="00ED4315"/>
    <w:rsid w:val="00EE0BAF"/>
    <w:rsid w:val="00EE175A"/>
    <w:rsid w:val="00EE212A"/>
    <w:rsid w:val="00EE54EA"/>
    <w:rsid w:val="00EE5EA0"/>
    <w:rsid w:val="00EE6F26"/>
    <w:rsid w:val="00EF0F81"/>
    <w:rsid w:val="00EF1487"/>
    <w:rsid w:val="00EF3812"/>
    <w:rsid w:val="00F02720"/>
    <w:rsid w:val="00F05336"/>
    <w:rsid w:val="00F07851"/>
    <w:rsid w:val="00F13921"/>
    <w:rsid w:val="00F13FDD"/>
    <w:rsid w:val="00F142B1"/>
    <w:rsid w:val="00F156AD"/>
    <w:rsid w:val="00F22932"/>
    <w:rsid w:val="00F236BB"/>
    <w:rsid w:val="00F23C86"/>
    <w:rsid w:val="00F2531B"/>
    <w:rsid w:val="00F257F4"/>
    <w:rsid w:val="00F317F9"/>
    <w:rsid w:val="00F407F8"/>
    <w:rsid w:val="00F422AB"/>
    <w:rsid w:val="00F42EF5"/>
    <w:rsid w:val="00F453CA"/>
    <w:rsid w:val="00F45CDC"/>
    <w:rsid w:val="00F476E8"/>
    <w:rsid w:val="00F5030F"/>
    <w:rsid w:val="00F52BF9"/>
    <w:rsid w:val="00F52D66"/>
    <w:rsid w:val="00F54C02"/>
    <w:rsid w:val="00F601E0"/>
    <w:rsid w:val="00F658C9"/>
    <w:rsid w:val="00F66C15"/>
    <w:rsid w:val="00F66CBE"/>
    <w:rsid w:val="00F71FE5"/>
    <w:rsid w:val="00F73797"/>
    <w:rsid w:val="00F74F8E"/>
    <w:rsid w:val="00F76DFC"/>
    <w:rsid w:val="00F81D41"/>
    <w:rsid w:val="00F82322"/>
    <w:rsid w:val="00F84A23"/>
    <w:rsid w:val="00F8776B"/>
    <w:rsid w:val="00F952CC"/>
    <w:rsid w:val="00FA0F8F"/>
    <w:rsid w:val="00FA2C8D"/>
    <w:rsid w:val="00FA7D53"/>
    <w:rsid w:val="00FB1C6F"/>
    <w:rsid w:val="00FB50DD"/>
    <w:rsid w:val="00FC2BC8"/>
    <w:rsid w:val="00FC377A"/>
    <w:rsid w:val="00FC4D72"/>
    <w:rsid w:val="00FC5E48"/>
    <w:rsid w:val="00FC73AE"/>
    <w:rsid w:val="00FD5380"/>
    <w:rsid w:val="00FD765B"/>
    <w:rsid w:val="00FD7FB4"/>
    <w:rsid w:val="00FE62FE"/>
    <w:rsid w:val="00FF3363"/>
    <w:rsid w:val="00FF34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E8CED8"/>
  <w15:docId w15:val="{34904093-9C3C-4F19-919F-B7DEFEC3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CH" w:eastAsia="de-CH" w:bidi="ar-SA"/>
      </w:rPr>
    </w:rPrDefault>
    <w:pPrDefault/>
  </w:docDefaults>
  <w:latentStyles w:defLockedState="0" w:defUIPriority="0" w:defSemiHidden="0" w:defUnhideWhenUsed="0" w:defQFormat="0" w:count="376">
    <w:lsdException w:name="Normal" w:qFormat="1"/>
    <w:lsdException w:name="heading 1" w:uiPriority="3" w:qFormat="1"/>
    <w:lsdException w:name="heading 2" w:uiPriority="3" w:qFormat="1"/>
    <w:lsdException w:name="heading 3" w:semiHidden="1" w:uiPriority="3" w:unhideWhenUsed="1" w:qFormat="1"/>
    <w:lsdException w:name="heading 4" w:semiHidden="1" w:uiPriority="19" w:unhideWhenUsed="1"/>
    <w:lsdException w:name="heading 5" w:semiHidden="1" w:uiPriority="19" w:unhideWhenUsed="1"/>
    <w:lsdException w:name="heading 6" w:semiHidden="1" w:uiPriority="19" w:unhideWhenUsed="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13"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19" w:unhideWhenUsed="1"/>
    <w:lsdException w:name="annotation reference" w:semiHidden="1" w:unhideWhenUsed="1"/>
    <w:lsdException w:name="line number" w:semiHidden="1" w:unhideWhenUsed="1"/>
    <w:lsdException w:name="page number" w:semiHidden="1" w:uiPriority="1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19"/>
    <w:lsdException w:name="Emphasis" w:uiPriority="1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 w:unhideWhenUsed="1"/>
    <w:lsdException w:name="HTML Address" w:semiHidden="1" w:uiPriority="1" w:unhideWhenUsed="1"/>
    <w:lsdException w:name="HTML Cite" w:semiHidden="1" w:uiPriority="1" w:unhideWhenUsed="1"/>
    <w:lsdException w:name="HTML Code" w:semiHidden="1" w:uiPriority="1" w:unhideWhenUsed="1"/>
    <w:lsdException w:name="HTML Definition" w:semiHidden="1" w:uiPriority="1" w:unhideWhenUsed="1"/>
    <w:lsdException w:name="HTML Keyboard" w:semiHidden="1" w:uiPriority="1" w:unhideWhenUsed="1"/>
    <w:lsdException w:name="HTML Preformatted" w:semiHidden="1" w:uiPriority="1" w:unhideWhenUsed="1"/>
    <w:lsdException w:name="HTML Sample" w:semiHidden="1" w:uiPriority="1" w:unhideWhenUsed="1"/>
    <w:lsdException w:name="HTML Typewriter" w:semiHidden="1" w:uiPriority="1" w:unhideWhenUsed="1"/>
    <w:lsdException w:name="HTML Variable" w:semiHidden="1" w:uiPriority="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8" w:unhideWhenUsed="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qFormat/>
    <w:rsid w:val="00F45CDC"/>
    <w:pPr>
      <w:spacing w:before="144" w:after="144" w:line="288" w:lineRule="atLeast"/>
    </w:pPr>
    <w:rPr>
      <w:sz w:val="20"/>
    </w:rPr>
  </w:style>
  <w:style w:type="paragraph" w:styleId="Heading1">
    <w:name w:val="heading 1"/>
    <w:basedOn w:val="Normal"/>
    <w:next w:val="Normal"/>
    <w:link w:val="Heading1Char"/>
    <w:uiPriority w:val="3"/>
    <w:qFormat/>
    <w:rsid w:val="00F45CDC"/>
    <w:pPr>
      <w:keepNext/>
      <w:keepLines/>
      <w:numPr>
        <w:numId w:val="21"/>
      </w:numPr>
      <w:suppressAutoHyphens/>
      <w:spacing w:before="120" w:after="120"/>
      <w:ind w:left="357" w:hanging="357"/>
      <w:outlineLvl w:val="0"/>
    </w:pPr>
    <w:rPr>
      <w:b/>
      <w:kern w:val="26"/>
      <w:sz w:val="24"/>
    </w:rPr>
  </w:style>
  <w:style w:type="paragraph" w:styleId="Heading2">
    <w:name w:val="heading 2"/>
    <w:basedOn w:val="Heading1"/>
    <w:next w:val="Normal"/>
    <w:link w:val="Heading2Char"/>
    <w:uiPriority w:val="3"/>
    <w:qFormat/>
    <w:rsid w:val="00F45CDC"/>
    <w:pPr>
      <w:numPr>
        <w:numId w:val="15"/>
      </w:numPr>
      <w:ind w:left="357" w:hanging="357"/>
      <w:outlineLvl w:val="1"/>
    </w:pPr>
    <w:rPr>
      <w:sz w:val="22"/>
    </w:rPr>
  </w:style>
  <w:style w:type="paragraph" w:styleId="Heading3">
    <w:name w:val="heading 3"/>
    <w:basedOn w:val="Heading2"/>
    <w:next w:val="Normal"/>
    <w:uiPriority w:val="3"/>
    <w:qFormat/>
    <w:rsid w:val="00F45CDC"/>
    <w:pPr>
      <w:numPr>
        <w:numId w:val="22"/>
      </w:numPr>
      <w:ind w:left="357" w:hanging="357"/>
      <w:outlineLvl w:val="2"/>
    </w:pPr>
    <w:rPr>
      <w:b w:val="0"/>
      <w:sz w:val="20"/>
    </w:rPr>
  </w:style>
  <w:style w:type="paragraph" w:styleId="Heading4">
    <w:name w:val="heading 4"/>
    <w:basedOn w:val="Normal"/>
    <w:next w:val="Normal"/>
    <w:uiPriority w:val="19"/>
    <w:unhideWhenUsed/>
    <w:rsid w:val="00B50EFD"/>
    <w:pPr>
      <w:keepNext/>
      <w:numPr>
        <w:ilvl w:val="3"/>
        <w:numId w:val="5"/>
      </w:numPr>
      <w:spacing w:before="240"/>
      <w:outlineLvl w:val="3"/>
    </w:pPr>
    <w:rPr>
      <w:rFonts w:ascii="Arial" w:hAnsi="Arial"/>
      <w:b/>
      <w:sz w:val="24"/>
      <w:lang w:val="de-DE"/>
    </w:rPr>
  </w:style>
  <w:style w:type="paragraph" w:styleId="Heading5">
    <w:name w:val="heading 5"/>
    <w:basedOn w:val="Normal"/>
    <w:next w:val="Normal"/>
    <w:uiPriority w:val="19"/>
    <w:unhideWhenUsed/>
    <w:rsid w:val="00B50EFD"/>
    <w:pPr>
      <w:numPr>
        <w:ilvl w:val="4"/>
        <w:numId w:val="5"/>
      </w:numPr>
      <w:spacing w:before="240"/>
      <w:outlineLvl w:val="4"/>
    </w:pPr>
    <w:rPr>
      <w:lang w:val="de-DE"/>
    </w:rPr>
  </w:style>
  <w:style w:type="paragraph" w:styleId="Heading6">
    <w:name w:val="heading 6"/>
    <w:basedOn w:val="Normal"/>
    <w:next w:val="Normal"/>
    <w:uiPriority w:val="19"/>
    <w:unhideWhenUsed/>
    <w:rsid w:val="00B50EFD"/>
    <w:pPr>
      <w:numPr>
        <w:ilvl w:val="5"/>
        <w:numId w:val="5"/>
      </w:numPr>
      <w:spacing w:before="240"/>
      <w:outlineLvl w:val="5"/>
    </w:pPr>
    <w:rPr>
      <w:i/>
      <w:lang w:val="de-DE"/>
    </w:rPr>
  </w:style>
  <w:style w:type="paragraph" w:styleId="Heading7">
    <w:name w:val="heading 7"/>
    <w:basedOn w:val="Normal"/>
    <w:next w:val="Normal"/>
    <w:uiPriority w:val="19"/>
    <w:unhideWhenUsed/>
    <w:rsid w:val="00B50EFD"/>
    <w:pPr>
      <w:numPr>
        <w:ilvl w:val="6"/>
        <w:numId w:val="5"/>
      </w:numPr>
      <w:spacing w:before="240"/>
      <w:outlineLvl w:val="6"/>
    </w:pPr>
    <w:rPr>
      <w:rFonts w:ascii="Arial" w:hAnsi="Arial"/>
      <w:lang w:val="de-DE"/>
    </w:rPr>
  </w:style>
  <w:style w:type="paragraph" w:styleId="Heading8">
    <w:name w:val="heading 8"/>
    <w:basedOn w:val="Normal"/>
    <w:next w:val="Normal"/>
    <w:uiPriority w:val="19"/>
    <w:unhideWhenUsed/>
    <w:rsid w:val="00B50EFD"/>
    <w:pPr>
      <w:numPr>
        <w:ilvl w:val="7"/>
        <w:numId w:val="5"/>
      </w:numPr>
      <w:spacing w:before="240"/>
      <w:outlineLvl w:val="7"/>
    </w:pPr>
    <w:rPr>
      <w:rFonts w:ascii="Arial" w:hAnsi="Arial"/>
      <w:i/>
      <w:lang w:val="de-DE"/>
    </w:rPr>
  </w:style>
  <w:style w:type="paragraph" w:styleId="Heading9">
    <w:name w:val="heading 9"/>
    <w:basedOn w:val="Normal"/>
    <w:next w:val="Normal"/>
    <w:uiPriority w:val="19"/>
    <w:unhideWhenUsed/>
    <w:rsid w:val="00B50EFD"/>
    <w:pPr>
      <w:numPr>
        <w:ilvl w:val="8"/>
        <w:numId w:val="5"/>
      </w:numPr>
      <w:spacing w:before="240"/>
      <w:outlineLvl w:val="8"/>
    </w:pPr>
    <w:rPr>
      <w:rFonts w:ascii="Arial" w:hAnsi="Arial"/>
      <w:b/>
      <w:i/>
      <w:sz w:val="18"/>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0EFD"/>
    <w:pPr>
      <w:spacing w:before="0" w:after="120" w:line="240" w:lineRule="exact"/>
    </w:pPr>
    <w:rPr>
      <w:rFonts w:ascii="Arial" w:hAnsi="Arial"/>
      <w:position w:val="4"/>
      <w:sz w:val="18"/>
      <w:szCs w:val="18"/>
    </w:rPr>
  </w:style>
  <w:style w:type="paragraph" w:styleId="Footer">
    <w:name w:val="footer"/>
    <w:basedOn w:val="Normal"/>
    <w:link w:val="FooterChar"/>
    <w:uiPriority w:val="99"/>
    <w:unhideWhenUsed/>
    <w:rsid w:val="00B50EFD"/>
    <w:pPr>
      <w:tabs>
        <w:tab w:val="center" w:pos="1701"/>
        <w:tab w:val="right" w:pos="9923"/>
      </w:tabs>
      <w:spacing w:before="0" w:after="0"/>
    </w:pPr>
    <w:rPr>
      <w:rFonts w:ascii="Arial" w:hAnsi="Arial"/>
      <w:sz w:val="16"/>
    </w:rPr>
  </w:style>
  <w:style w:type="character" w:customStyle="1" w:styleId="EingezogenZchn">
    <w:name w:val="Eingezogen Zchn"/>
    <w:basedOn w:val="DefaultParagraphFont"/>
    <w:link w:val="Eingezogen"/>
    <w:uiPriority w:val="3"/>
    <w:rsid w:val="00B50EFD"/>
  </w:style>
  <w:style w:type="paragraph" w:customStyle="1" w:styleId="Punkt">
    <w:name w:val="Punkt"/>
    <w:basedOn w:val="Normal"/>
    <w:uiPriority w:val="1"/>
    <w:qFormat/>
    <w:rsid w:val="00B50EFD"/>
    <w:pPr>
      <w:numPr>
        <w:numId w:val="3"/>
      </w:numPr>
      <w:tabs>
        <w:tab w:val="clear" w:pos="1136"/>
        <w:tab w:val="left" w:pos="1134"/>
      </w:tabs>
      <w:spacing w:before="0"/>
      <w:ind w:left="1135"/>
    </w:pPr>
  </w:style>
  <w:style w:type="paragraph" w:customStyle="1" w:styleId="Nummeriert">
    <w:name w:val="Nummeriert"/>
    <w:basedOn w:val="Normal"/>
    <w:uiPriority w:val="2"/>
    <w:qFormat/>
    <w:rsid w:val="00B50EFD"/>
    <w:pPr>
      <w:numPr>
        <w:numId w:val="1"/>
      </w:numPr>
      <w:spacing w:before="0"/>
    </w:pPr>
    <w:rPr>
      <w:rFonts w:eastAsia="Batang"/>
    </w:rPr>
  </w:style>
  <w:style w:type="paragraph" w:styleId="Caption">
    <w:name w:val="caption"/>
    <w:basedOn w:val="Normal"/>
    <w:next w:val="Normal"/>
    <w:uiPriority w:val="13"/>
    <w:unhideWhenUsed/>
    <w:rsid w:val="00B50EFD"/>
    <w:pPr>
      <w:tabs>
        <w:tab w:val="left" w:pos="1134"/>
      </w:tabs>
      <w:ind w:left="1134" w:hanging="1134"/>
    </w:pPr>
    <w:rPr>
      <w:i/>
    </w:rPr>
  </w:style>
  <w:style w:type="paragraph" w:customStyle="1" w:styleId="Quelle">
    <w:name w:val="Quelle:"/>
    <w:basedOn w:val="Normal"/>
    <w:next w:val="Normal"/>
    <w:uiPriority w:val="13"/>
    <w:qFormat/>
    <w:rsid w:val="000C3444"/>
    <w:pPr>
      <w:spacing w:before="0" w:after="120"/>
    </w:pPr>
    <w:rPr>
      <w:snapToGrid w:val="0"/>
      <w:sz w:val="16"/>
      <w:lang w:eastAsia="de-DE"/>
    </w:rPr>
  </w:style>
  <w:style w:type="paragraph" w:customStyle="1" w:styleId="Kasten">
    <w:name w:val="Kasten"/>
    <w:basedOn w:val="Normal"/>
    <w:link w:val="KastenZchn"/>
    <w:uiPriority w:val="10"/>
    <w:qFormat/>
    <w:rsid w:val="00B50EFD"/>
    <w:pPr>
      <w:pBdr>
        <w:top w:val="single" w:sz="12" w:space="1" w:color="auto"/>
        <w:bottom w:val="single" w:sz="12" w:space="1" w:color="auto"/>
      </w:pBdr>
      <w:ind w:left="1134"/>
    </w:pPr>
  </w:style>
  <w:style w:type="paragraph" w:customStyle="1" w:styleId="Eingezogen">
    <w:name w:val="Eingezogen"/>
    <w:basedOn w:val="Normal"/>
    <w:link w:val="EingezogenZchn"/>
    <w:uiPriority w:val="3"/>
    <w:qFormat/>
    <w:rsid w:val="00B50EFD"/>
    <w:pPr>
      <w:ind w:left="1134"/>
    </w:pPr>
  </w:style>
  <w:style w:type="paragraph" w:styleId="TOC1">
    <w:name w:val="toc 1"/>
    <w:basedOn w:val="Normal"/>
    <w:next w:val="Normal"/>
    <w:autoRedefine/>
    <w:uiPriority w:val="39"/>
    <w:unhideWhenUsed/>
    <w:rsid w:val="00B50EFD"/>
    <w:pPr>
      <w:spacing w:before="360" w:after="360"/>
    </w:pPr>
    <w:rPr>
      <w:rFonts w:asciiTheme="minorHAnsi" w:hAnsiTheme="minorHAnsi" w:cstheme="minorHAnsi"/>
      <w:b/>
      <w:bCs/>
      <w:caps/>
      <w:sz w:val="22"/>
      <w:u w:val="single"/>
    </w:rPr>
  </w:style>
  <w:style w:type="paragraph" w:styleId="Title">
    <w:name w:val="Title"/>
    <w:basedOn w:val="Normal"/>
    <w:uiPriority w:val="4"/>
    <w:qFormat/>
    <w:rsid w:val="00B50EFD"/>
    <w:pPr>
      <w:spacing w:before="0" w:after="576"/>
    </w:pPr>
    <w:rPr>
      <w:rFonts w:ascii="Arial" w:hAnsi="Arial"/>
      <w:b/>
      <w:kern w:val="28"/>
      <w:sz w:val="32"/>
      <w:szCs w:val="32"/>
    </w:rPr>
  </w:style>
  <w:style w:type="paragraph" w:styleId="FootnoteText">
    <w:name w:val="footnote text"/>
    <w:basedOn w:val="Normal"/>
    <w:uiPriority w:val="19"/>
    <w:unhideWhenUsed/>
    <w:rsid w:val="00B50EFD"/>
    <w:pPr>
      <w:tabs>
        <w:tab w:val="left" w:pos="284"/>
      </w:tabs>
      <w:spacing w:before="0" w:after="0" w:line="240" w:lineRule="auto"/>
      <w:ind w:left="284" w:hanging="284"/>
    </w:pPr>
    <w:rPr>
      <w:sz w:val="16"/>
    </w:rPr>
  </w:style>
  <w:style w:type="character" w:styleId="FootnoteReference">
    <w:name w:val="footnote reference"/>
    <w:basedOn w:val="DefaultParagraphFont"/>
    <w:uiPriority w:val="19"/>
    <w:unhideWhenUsed/>
    <w:rsid w:val="00B50EFD"/>
    <w:rPr>
      <w:vertAlign w:val="superscript"/>
    </w:rPr>
  </w:style>
  <w:style w:type="character" w:customStyle="1" w:styleId="Handschrift">
    <w:name w:val="Handschrift"/>
    <w:basedOn w:val="DefaultParagraphFont"/>
    <w:uiPriority w:val="13"/>
    <w:qFormat/>
    <w:rsid w:val="00B50EFD"/>
    <w:rPr>
      <w:rFonts w:ascii="Lucida Handwriting" w:hAnsi="Lucida Handwriting"/>
    </w:rPr>
  </w:style>
  <w:style w:type="paragraph" w:styleId="TOC2">
    <w:name w:val="toc 2"/>
    <w:basedOn w:val="Normal"/>
    <w:next w:val="Normal"/>
    <w:autoRedefine/>
    <w:uiPriority w:val="39"/>
    <w:unhideWhenUsed/>
    <w:rsid w:val="00B50EFD"/>
    <w:pPr>
      <w:spacing w:before="0" w:after="0"/>
    </w:pPr>
    <w:rPr>
      <w:rFonts w:asciiTheme="minorHAnsi" w:hAnsiTheme="minorHAnsi" w:cstheme="minorHAnsi"/>
      <w:b/>
      <w:bCs/>
      <w:smallCaps/>
      <w:sz w:val="22"/>
    </w:rPr>
  </w:style>
  <w:style w:type="paragraph" w:styleId="TOC3">
    <w:name w:val="toc 3"/>
    <w:basedOn w:val="Normal"/>
    <w:next w:val="Normal"/>
    <w:uiPriority w:val="39"/>
    <w:unhideWhenUsed/>
    <w:rsid w:val="00B50EFD"/>
    <w:pPr>
      <w:spacing w:before="0" w:after="0"/>
    </w:pPr>
    <w:rPr>
      <w:rFonts w:asciiTheme="minorHAnsi" w:hAnsiTheme="minorHAnsi" w:cstheme="minorHAnsi"/>
      <w:smallCaps/>
      <w:sz w:val="22"/>
    </w:rPr>
  </w:style>
  <w:style w:type="character" w:customStyle="1" w:styleId="TModulZchn">
    <w:name w:val="T_Modul Zchn"/>
    <w:basedOn w:val="DefaultParagraphFont"/>
    <w:link w:val="TModul"/>
    <w:rsid w:val="00B50EFD"/>
    <w:rPr>
      <w:rFonts w:ascii="Arial" w:hAnsi="Arial"/>
      <w:sz w:val="32"/>
    </w:rPr>
  </w:style>
  <w:style w:type="character" w:styleId="Strong">
    <w:name w:val="Strong"/>
    <w:basedOn w:val="DefaultParagraphFont"/>
    <w:uiPriority w:val="19"/>
    <w:unhideWhenUsed/>
    <w:rsid w:val="00B50EFD"/>
    <w:rPr>
      <w:b/>
      <w:bCs/>
    </w:rPr>
  </w:style>
  <w:style w:type="character" w:styleId="Emphasis">
    <w:name w:val="Emphasis"/>
    <w:basedOn w:val="DefaultParagraphFont"/>
    <w:uiPriority w:val="19"/>
    <w:unhideWhenUsed/>
    <w:rsid w:val="00B50EFD"/>
    <w:rPr>
      <w:i/>
      <w:iCs/>
    </w:rPr>
  </w:style>
  <w:style w:type="character" w:customStyle="1" w:styleId="Ausgeblendet">
    <w:name w:val="Ausgeblendet"/>
    <w:basedOn w:val="DefaultParagraphFont"/>
    <w:uiPriority w:val="19"/>
    <w:rsid w:val="00B50EFD"/>
    <w:rPr>
      <w:rFonts w:ascii="Times New Roman" w:eastAsia="Batang" w:hAnsi="Times New Roman"/>
      <w:vanish/>
      <w:color w:val="031DB9"/>
      <w:sz w:val="22"/>
    </w:rPr>
  </w:style>
  <w:style w:type="character" w:styleId="PageNumber">
    <w:name w:val="page number"/>
    <w:basedOn w:val="DefaultParagraphFont"/>
    <w:uiPriority w:val="18"/>
    <w:unhideWhenUsed/>
    <w:rsid w:val="00B50EFD"/>
  </w:style>
  <w:style w:type="character" w:styleId="Hyperlink">
    <w:name w:val="Hyperlink"/>
    <w:basedOn w:val="DefaultParagraphFont"/>
    <w:uiPriority w:val="99"/>
    <w:unhideWhenUsed/>
    <w:rsid w:val="00B50EFD"/>
    <w:rPr>
      <w:color w:val="0000FF"/>
      <w:u w:val="single"/>
    </w:rPr>
  </w:style>
  <w:style w:type="table" w:customStyle="1" w:styleId="TabelleTBZ">
    <w:name w:val="Tabelle_TBZ"/>
    <w:basedOn w:val="TableNormal"/>
    <w:rsid w:val="00B50EFD"/>
    <w:tblPr/>
    <w:tblStylePr w:type="firstRow">
      <w:tblPr/>
      <w:tcPr>
        <w:tcBorders>
          <w:top w:val="single" w:sz="6" w:space="0" w:color="000000"/>
          <w:left w:val="nil"/>
          <w:bottom w:val="single" w:sz="6" w:space="0" w:color="000000"/>
          <w:right w:val="nil"/>
          <w:insideH w:val="nil"/>
          <w:insideV w:val="nil"/>
          <w:tl2br w:val="nil"/>
          <w:tr2bl w:val="nil"/>
        </w:tcBorders>
      </w:tcPr>
    </w:tblStylePr>
    <w:tblStylePr w:type="lastRow">
      <w:tblPr/>
      <w:tcPr>
        <w:tcBorders>
          <w:top w:val="nil"/>
          <w:left w:val="nil"/>
          <w:bottom w:val="single" w:sz="6" w:space="0" w:color="000000"/>
          <w:right w:val="nil"/>
          <w:insideH w:val="nil"/>
          <w:insideV w:val="nil"/>
          <w:tl2br w:val="nil"/>
          <w:tr2bl w:val="nil"/>
        </w:tcBorders>
      </w:tcPr>
    </w:tblStylePr>
  </w:style>
  <w:style w:type="character" w:customStyle="1" w:styleId="KastenZchn">
    <w:name w:val="Kasten Zchn"/>
    <w:basedOn w:val="DefaultParagraphFont"/>
    <w:link w:val="Kasten"/>
    <w:uiPriority w:val="10"/>
    <w:rsid w:val="00B50EFD"/>
  </w:style>
  <w:style w:type="table" w:styleId="TableGrid">
    <w:name w:val="Table Grid"/>
    <w:basedOn w:val="TableNormal"/>
    <w:rsid w:val="00B50EFD"/>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itel">
    <w:name w:val="T_Titel"/>
    <w:basedOn w:val="Normal"/>
    <w:rsid w:val="00B50EFD"/>
    <w:pPr>
      <w:suppressAutoHyphens/>
      <w:spacing w:before="851" w:after="567"/>
    </w:pPr>
    <w:rPr>
      <w:rFonts w:ascii="Arial" w:hAnsi="Arial"/>
      <w:b/>
      <w:sz w:val="40"/>
    </w:rPr>
  </w:style>
  <w:style w:type="paragraph" w:customStyle="1" w:styleId="FussQuer">
    <w:name w:val="Fuss_Quer"/>
    <w:basedOn w:val="Footer"/>
    <w:uiPriority w:val="19"/>
    <w:unhideWhenUsed/>
    <w:rsid w:val="00B50EFD"/>
    <w:pPr>
      <w:tabs>
        <w:tab w:val="center" w:pos="7088"/>
        <w:tab w:val="right" w:pos="14175"/>
      </w:tabs>
    </w:pPr>
  </w:style>
  <w:style w:type="paragraph" w:customStyle="1" w:styleId="KopfQuer">
    <w:name w:val="Kopf_Quer"/>
    <w:basedOn w:val="Header"/>
    <w:uiPriority w:val="19"/>
    <w:unhideWhenUsed/>
    <w:rsid w:val="00B50EFD"/>
    <w:pPr>
      <w:tabs>
        <w:tab w:val="center" w:pos="7088"/>
        <w:tab w:val="right" w:pos="14175"/>
      </w:tabs>
    </w:pPr>
  </w:style>
  <w:style w:type="character" w:customStyle="1" w:styleId="Heading1Char">
    <w:name w:val="Heading 1 Char"/>
    <w:basedOn w:val="DefaultParagraphFont"/>
    <w:link w:val="Heading1"/>
    <w:uiPriority w:val="3"/>
    <w:rsid w:val="00F45CDC"/>
    <w:rPr>
      <w:b/>
      <w:kern w:val="26"/>
      <w:sz w:val="24"/>
    </w:rPr>
  </w:style>
  <w:style w:type="character" w:customStyle="1" w:styleId="Heading2Char">
    <w:name w:val="Heading 2 Char"/>
    <w:basedOn w:val="Heading1Char"/>
    <w:link w:val="Heading2"/>
    <w:uiPriority w:val="3"/>
    <w:rsid w:val="00F45CDC"/>
    <w:rPr>
      <w:b/>
      <w:kern w:val="26"/>
      <w:sz w:val="24"/>
    </w:rPr>
  </w:style>
  <w:style w:type="paragraph" w:customStyle="1" w:styleId="TModul">
    <w:name w:val="T_Modul"/>
    <w:basedOn w:val="Normal"/>
    <w:link w:val="TModulZchn"/>
    <w:rsid w:val="00B50EFD"/>
    <w:pPr>
      <w:suppressAutoHyphens/>
      <w:spacing w:before="288" w:after="288"/>
    </w:pPr>
    <w:rPr>
      <w:rFonts w:ascii="Arial" w:hAnsi="Arial"/>
      <w:sz w:val="32"/>
    </w:rPr>
  </w:style>
  <w:style w:type="paragraph" w:customStyle="1" w:styleId="TAutor">
    <w:name w:val="T_Autor"/>
    <w:basedOn w:val="Normal"/>
    <w:rsid w:val="00B50EFD"/>
    <w:pPr>
      <w:suppressAutoHyphens/>
      <w:spacing w:before="288" w:after="288"/>
    </w:pPr>
    <w:rPr>
      <w:rFonts w:ascii="Arial" w:hAnsi="Arial"/>
      <w:sz w:val="28"/>
    </w:rPr>
  </w:style>
  <w:style w:type="character" w:customStyle="1" w:styleId="CodeimText">
    <w:name w:val="Code_im_Text"/>
    <w:basedOn w:val="DefaultParagraphFont"/>
    <w:uiPriority w:val="13"/>
    <w:qFormat/>
    <w:rsid w:val="00B50EFD"/>
    <w:rPr>
      <w:rFonts w:ascii="Courier New" w:hAnsi="Courier New"/>
      <w:sz w:val="22"/>
    </w:rPr>
  </w:style>
  <w:style w:type="character" w:customStyle="1" w:styleId="HeaderChar">
    <w:name w:val="Header Char"/>
    <w:basedOn w:val="DefaultParagraphFont"/>
    <w:link w:val="Header"/>
    <w:uiPriority w:val="99"/>
    <w:rsid w:val="00B50EFD"/>
    <w:rPr>
      <w:rFonts w:ascii="Arial" w:hAnsi="Arial"/>
      <w:position w:val="4"/>
      <w:sz w:val="18"/>
      <w:szCs w:val="18"/>
    </w:rPr>
  </w:style>
  <w:style w:type="numbering" w:styleId="111111">
    <w:name w:val="Outline List 2"/>
    <w:basedOn w:val="NoList"/>
    <w:rsid w:val="00B50EFD"/>
    <w:pPr>
      <w:numPr>
        <w:numId w:val="1"/>
      </w:numPr>
    </w:pPr>
  </w:style>
  <w:style w:type="character" w:customStyle="1" w:styleId="Lckentextein">
    <w:name w:val="Lückentext_ein"/>
    <w:basedOn w:val="DefaultParagraphFont"/>
    <w:uiPriority w:val="11"/>
    <w:qFormat/>
    <w:rsid w:val="00B50EFD"/>
    <w:rPr>
      <w:color w:val="0000FF"/>
      <w:spacing w:val="80"/>
    </w:rPr>
  </w:style>
  <w:style w:type="character" w:customStyle="1" w:styleId="Lckentextaus">
    <w:name w:val="Lückentext_aus"/>
    <w:basedOn w:val="Lckentextein"/>
    <w:uiPriority w:val="10"/>
    <w:qFormat/>
    <w:rsid w:val="00B50EFD"/>
    <w:rPr>
      <w:color w:val="FFFFFF"/>
      <w:spacing w:val="80"/>
      <w:u w:val="dotted" w:color="000000"/>
    </w:rPr>
  </w:style>
  <w:style w:type="character" w:customStyle="1" w:styleId="Lsung">
    <w:name w:val="Lösung"/>
    <w:basedOn w:val="DefaultParagraphFont"/>
    <w:uiPriority w:val="10"/>
    <w:qFormat/>
    <w:rsid w:val="00B50EFD"/>
    <w:rPr>
      <w:rFonts w:ascii="Times New Roman" w:hAnsi="Times New Roman"/>
      <w:vanish/>
      <w:color w:val="FF0000"/>
    </w:rPr>
  </w:style>
  <w:style w:type="character" w:customStyle="1" w:styleId="apple-style-span">
    <w:name w:val="apple-style-span"/>
    <w:basedOn w:val="DefaultParagraphFont"/>
    <w:rsid w:val="00B50EFD"/>
  </w:style>
  <w:style w:type="paragraph" w:styleId="BalloonText">
    <w:name w:val="Balloon Text"/>
    <w:basedOn w:val="Normal"/>
    <w:link w:val="BalloonTextChar"/>
    <w:semiHidden/>
    <w:unhideWhenUsed/>
    <w:rsid w:val="00B50EF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B50EFD"/>
    <w:rPr>
      <w:rFonts w:ascii="Tahoma" w:hAnsi="Tahoma" w:cs="Tahoma"/>
      <w:sz w:val="16"/>
      <w:szCs w:val="16"/>
    </w:rPr>
  </w:style>
  <w:style w:type="paragraph" w:styleId="ListParagraph">
    <w:name w:val="List Paragraph"/>
    <w:basedOn w:val="Normal"/>
    <w:uiPriority w:val="34"/>
    <w:unhideWhenUsed/>
    <w:rsid w:val="00182441"/>
    <w:pPr>
      <w:ind w:left="720"/>
      <w:contextualSpacing/>
    </w:pPr>
  </w:style>
  <w:style w:type="paragraph" w:styleId="BodyText">
    <w:name w:val="Body Text"/>
    <w:basedOn w:val="Normal"/>
    <w:link w:val="BodyTextChar"/>
    <w:rsid w:val="00486BCC"/>
    <w:pPr>
      <w:spacing w:before="0" w:after="0" w:line="240" w:lineRule="auto"/>
    </w:pPr>
    <w:rPr>
      <w:rFonts w:ascii="Arial" w:hAnsi="Arial" w:cs="Arial"/>
      <w:sz w:val="28"/>
      <w:szCs w:val="24"/>
      <w:lang w:eastAsia="de-DE"/>
    </w:rPr>
  </w:style>
  <w:style w:type="character" w:customStyle="1" w:styleId="BodyTextChar">
    <w:name w:val="Body Text Char"/>
    <w:basedOn w:val="DefaultParagraphFont"/>
    <w:link w:val="BodyText"/>
    <w:rsid w:val="00486BCC"/>
    <w:rPr>
      <w:rFonts w:ascii="Arial" w:hAnsi="Arial" w:cs="Arial"/>
      <w:sz w:val="28"/>
      <w:szCs w:val="24"/>
      <w:lang w:eastAsia="de-DE"/>
    </w:rPr>
  </w:style>
  <w:style w:type="character" w:customStyle="1" w:styleId="FooterChar">
    <w:name w:val="Footer Char"/>
    <w:basedOn w:val="DefaultParagraphFont"/>
    <w:link w:val="Footer"/>
    <w:uiPriority w:val="99"/>
    <w:rsid w:val="00370D5B"/>
    <w:rPr>
      <w:rFonts w:ascii="Arial" w:hAnsi="Arial"/>
      <w:sz w:val="16"/>
    </w:rPr>
  </w:style>
  <w:style w:type="paragraph" w:styleId="BodyText2">
    <w:name w:val="Body Text 2"/>
    <w:basedOn w:val="Normal"/>
    <w:link w:val="BodyText2Char"/>
    <w:unhideWhenUsed/>
    <w:rsid w:val="00370D5B"/>
    <w:pPr>
      <w:spacing w:after="120" w:line="480" w:lineRule="auto"/>
    </w:pPr>
  </w:style>
  <w:style w:type="character" w:customStyle="1" w:styleId="BodyText2Char">
    <w:name w:val="Body Text 2 Char"/>
    <w:basedOn w:val="DefaultParagraphFont"/>
    <w:link w:val="BodyText2"/>
    <w:rsid w:val="00370D5B"/>
  </w:style>
  <w:style w:type="paragraph" w:styleId="TOCHeading">
    <w:name w:val="TOC Heading"/>
    <w:basedOn w:val="Heading1"/>
    <w:next w:val="Normal"/>
    <w:uiPriority w:val="39"/>
    <w:unhideWhenUsed/>
    <w:qFormat/>
    <w:rsid w:val="007303C9"/>
    <w:pPr>
      <w:suppressAutoHyphens w:val="0"/>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paragraph" w:customStyle="1" w:styleId="KopfzeilePrimary">
    <w:name w:val="Kopfzeile Primary"/>
    <w:basedOn w:val="Header"/>
    <w:rsid w:val="00F952CC"/>
    <w:pPr>
      <w:spacing w:before="760" w:after="1040" w:line="200" w:lineRule="exact"/>
      <w:ind w:left="454"/>
    </w:pPr>
    <w:rPr>
      <w:rFonts w:ascii="Cambria" w:eastAsia="Calibri" w:hAnsi="Cambria"/>
      <w:position w:val="0"/>
      <w:sz w:val="16"/>
      <w:szCs w:val="21"/>
      <w:lang w:eastAsia="en-US"/>
    </w:rPr>
  </w:style>
  <w:style w:type="paragraph" w:styleId="TOC4">
    <w:name w:val="toc 4"/>
    <w:basedOn w:val="Normal"/>
    <w:next w:val="Normal"/>
    <w:autoRedefine/>
    <w:unhideWhenUsed/>
    <w:rsid w:val="00156866"/>
    <w:pPr>
      <w:spacing w:before="0" w:after="0"/>
    </w:pPr>
    <w:rPr>
      <w:rFonts w:asciiTheme="minorHAnsi" w:hAnsiTheme="minorHAnsi" w:cstheme="minorHAnsi"/>
      <w:sz w:val="22"/>
    </w:rPr>
  </w:style>
  <w:style w:type="paragraph" w:styleId="TOC5">
    <w:name w:val="toc 5"/>
    <w:basedOn w:val="Normal"/>
    <w:next w:val="Normal"/>
    <w:autoRedefine/>
    <w:unhideWhenUsed/>
    <w:rsid w:val="00156866"/>
    <w:pPr>
      <w:spacing w:before="0" w:after="0"/>
    </w:pPr>
    <w:rPr>
      <w:rFonts w:asciiTheme="minorHAnsi" w:hAnsiTheme="minorHAnsi" w:cstheme="minorHAnsi"/>
      <w:sz w:val="22"/>
    </w:rPr>
  </w:style>
  <w:style w:type="paragraph" w:styleId="TOC6">
    <w:name w:val="toc 6"/>
    <w:basedOn w:val="Normal"/>
    <w:next w:val="Normal"/>
    <w:autoRedefine/>
    <w:unhideWhenUsed/>
    <w:rsid w:val="00156866"/>
    <w:pPr>
      <w:spacing w:before="0" w:after="0"/>
    </w:pPr>
    <w:rPr>
      <w:rFonts w:asciiTheme="minorHAnsi" w:hAnsiTheme="minorHAnsi" w:cstheme="minorHAnsi"/>
      <w:sz w:val="22"/>
    </w:rPr>
  </w:style>
  <w:style w:type="paragraph" w:styleId="TOC7">
    <w:name w:val="toc 7"/>
    <w:basedOn w:val="Normal"/>
    <w:next w:val="Normal"/>
    <w:autoRedefine/>
    <w:unhideWhenUsed/>
    <w:rsid w:val="00156866"/>
    <w:pPr>
      <w:spacing w:before="0" w:after="0"/>
    </w:pPr>
    <w:rPr>
      <w:rFonts w:asciiTheme="minorHAnsi" w:hAnsiTheme="minorHAnsi" w:cstheme="minorHAnsi"/>
      <w:sz w:val="22"/>
    </w:rPr>
  </w:style>
  <w:style w:type="paragraph" w:styleId="TOC8">
    <w:name w:val="toc 8"/>
    <w:basedOn w:val="Normal"/>
    <w:next w:val="Normal"/>
    <w:autoRedefine/>
    <w:unhideWhenUsed/>
    <w:rsid w:val="00156866"/>
    <w:pPr>
      <w:spacing w:before="0" w:after="0"/>
    </w:pPr>
    <w:rPr>
      <w:rFonts w:asciiTheme="minorHAnsi" w:hAnsiTheme="minorHAnsi" w:cstheme="minorHAnsi"/>
      <w:sz w:val="22"/>
    </w:rPr>
  </w:style>
  <w:style w:type="paragraph" w:styleId="TOC9">
    <w:name w:val="toc 9"/>
    <w:basedOn w:val="Normal"/>
    <w:next w:val="Normal"/>
    <w:autoRedefine/>
    <w:unhideWhenUsed/>
    <w:rsid w:val="00156866"/>
    <w:pPr>
      <w:spacing w:before="0" w:after="0"/>
    </w:pPr>
    <w:rPr>
      <w:rFonts w:asciiTheme="minorHAnsi" w:hAnsiTheme="minorHAnsi" w:cstheme="minorHAnsi"/>
      <w:sz w:val="22"/>
    </w:rPr>
  </w:style>
  <w:style w:type="paragraph" w:styleId="TableofFigures">
    <w:name w:val="table of figures"/>
    <w:basedOn w:val="Normal"/>
    <w:next w:val="Normal"/>
    <w:uiPriority w:val="99"/>
    <w:unhideWhenUsed/>
    <w:rsid w:val="00F658C9"/>
    <w:pPr>
      <w:spacing w:before="0" w:after="0"/>
      <w:ind w:left="400" w:hanging="400"/>
    </w:pPr>
    <w:rPr>
      <w:rFonts w:asciiTheme="minorHAnsi" w:hAnsiTheme="minorHAnsi" w:cstheme="minorHAnsi"/>
      <w:caps/>
      <w:szCs w:val="20"/>
    </w:rPr>
  </w:style>
  <w:style w:type="character" w:styleId="UnresolvedMention">
    <w:name w:val="Unresolved Mention"/>
    <w:basedOn w:val="DefaultParagraphFont"/>
    <w:uiPriority w:val="99"/>
    <w:semiHidden/>
    <w:unhideWhenUsed/>
    <w:rsid w:val="00F42EF5"/>
    <w:rPr>
      <w:color w:val="605E5C"/>
      <w:shd w:val="clear" w:color="auto" w:fill="E1DFDD"/>
    </w:rPr>
  </w:style>
  <w:style w:type="character" w:customStyle="1" w:styleId="model">
    <w:name w:val="model"/>
    <w:basedOn w:val="DefaultParagraphFont"/>
    <w:rsid w:val="00923E1A"/>
  </w:style>
  <w:style w:type="character" w:customStyle="1" w:styleId="model-titletext">
    <w:name w:val="model-title__text"/>
    <w:basedOn w:val="DefaultParagraphFont"/>
    <w:rsid w:val="00923E1A"/>
  </w:style>
  <w:style w:type="character" w:customStyle="1" w:styleId="prop-type">
    <w:name w:val="prop-type"/>
    <w:basedOn w:val="DefaultParagraphFont"/>
    <w:rsid w:val="00923E1A"/>
  </w:style>
  <w:style w:type="character" w:customStyle="1" w:styleId="prop-enum">
    <w:name w:val="prop-enum"/>
    <w:basedOn w:val="DefaultParagraphFont"/>
    <w:rsid w:val="00923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4841">
      <w:bodyDiv w:val="1"/>
      <w:marLeft w:val="0"/>
      <w:marRight w:val="0"/>
      <w:marTop w:val="0"/>
      <w:marBottom w:val="0"/>
      <w:divBdr>
        <w:top w:val="none" w:sz="0" w:space="0" w:color="auto"/>
        <w:left w:val="none" w:sz="0" w:space="0" w:color="auto"/>
        <w:bottom w:val="none" w:sz="0" w:space="0" w:color="auto"/>
        <w:right w:val="none" w:sz="0" w:space="0" w:color="auto"/>
      </w:divBdr>
    </w:div>
    <w:div w:id="148521555">
      <w:bodyDiv w:val="1"/>
      <w:marLeft w:val="0"/>
      <w:marRight w:val="0"/>
      <w:marTop w:val="0"/>
      <w:marBottom w:val="0"/>
      <w:divBdr>
        <w:top w:val="none" w:sz="0" w:space="0" w:color="auto"/>
        <w:left w:val="none" w:sz="0" w:space="0" w:color="auto"/>
        <w:bottom w:val="none" w:sz="0" w:space="0" w:color="auto"/>
        <w:right w:val="none" w:sz="0" w:space="0" w:color="auto"/>
      </w:divBdr>
    </w:div>
    <w:div w:id="707528027">
      <w:bodyDiv w:val="1"/>
      <w:marLeft w:val="0"/>
      <w:marRight w:val="0"/>
      <w:marTop w:val="0"/>
      <w:marBottom w:val="0"/>
      <w:divBdr>
        <w:top w:val="none" w:sz="0" w:space="0" w:color="auto"/>
        <w:left w:val="none" w:sz="0" w:space="0" w:color="auto"/>
        <w:bottom w:val="none" w:sz="0" w:space="0" w:color="auto"/>
        <w:right w:val="none" w:sz="0" w:space="0" w:color="auto"/>
      </w:divBdr>
    </w:div>
    <w:div w:id="1985890591">
      <w:bodyDiv w:val="1"/>
      <w:marLeft w:val="0"/>
      <w:marRight w:val="0"/>
      <w:marTop w:val="0"/>
      <w:marBottom w:val="0"/>
      <w:divBdr>
        <w:top w:val="none" w:sz="0" w:space="0" w:color="auto"/>
        <w:left w:val="none" w:sz="0" w:space="0" w:color="auto"/>
        <w:bottom w:val="single" w:sz="2" w:space="0" w:color="FFFFFF"/>
        <w:right w:val="none" w:sz="0" w:space="0" w:color="auto"/>
      </w:divBdr>
      <w:divsChild>
        <w:div w:id="1462260358">
          <w:marLeft w:val="0"/>
          <w:marRight w:val="0"/>
          <w:marTop w:val="0"/>
          <w:marBottom w:val="0"/>
          <w:divBdr>
            <w:top w:val="none" w:sz="0" w:space="0" w:color="auto"/>
            <w:left w:val="none" w:sz="0" w:space="0" w:color="auto"/>
            <w:bottom w:val="none" w:sz="0" w:space="0" w:color="auto"/>
            <w:right w:val="none" w:sz="0" w:space="0" w:color="auto"/>
          </w:divBdr>
          <w:divsChild>
            <w:div w:id="1648364056">
              <w:marLeft w:val="3450"/>
              <w:marRight w:val="0"/>
              <w:marTop w:val="0"/>
              <w:marBottom w:val="0"/>
              <w:divBdr>
                <w:top w:val="none" w:sz="0" w:space="0" w:color="auto"/>
                <w:left w:val="none" w:sz="0" w:space="0" w:color="auto"/>
                <w:bottom w:val="none" w:sz="0" w:space="0" w:color="auto"/>
                <w:right w:val="none" w:sz="0" w:space="0" w:color="auto"/>
              </w:divBdr>
              <w:divsChild>
                <w:div w:id="41708804">
                  <w:marLeft w:val="0"/>
                  <w:marRight w:val="0"/>
                  <w:marTop w:val="0"/>
                  <w:marBottom w:val="0"/>
                  <w:divBdr>
                    <w:top w:val="none" w:sz="0" w:space="0" w:color="auto"/>
                    <w:left w:val="none" w:sz="0" w:space="0" w:color="auto"/>
                    <w:bottom w:val="none" w:sz="0" w:space="0" w:color="auto"/>
                    <w:right w:val="none" w:sz="0" w:space="0" w:color="auto"/>
                  </w:divBdr>
                  <w:divsChild>
                    <w:div w:id="134180335">
                      <w:marLeft w:val="0"/>
                      <w:marRight w:val="0"/>
                      <w:marTop w:val="0"/>
                      <w:marBottom w:val="0"/>
                      <w:divBdr>
                        <w:top w:val="none" w:sz="0" w:space="0" w:color="auto"/>
                        <w:left w:val="none" w:sz="0" w:space="0" w:color="auto"/>
                        <w:bottom w:val="none" w:sz="0" w:space="0" w:color="auto"/>
                        <w:right w:val="none" w:sz="0" w:space="0" w:color="auto"/>
                      </w:divBdr>
                      <w:divsChild>
                        <w:div w:id="20632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clashroyal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I:\TBZ-Vorlagen\TBZ_Skript_2010.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557A4D47A3B9E44835C26FFA685ABDE" ma:contentTypeVersion="10" ma:contentTypeDescription="Ein neues Dokument erstellen." ma:contentTypeScope="" ma:versionID="9d66404e4af875b7cec1f893ecb3f831">
  <xsd:schema xmlns:xsd="http://www.w3.org/2001/XMLSchema" xmlns:xs="http://www.w3.org/2001/XMLSchema" xmlns:p="http://schemas.microsoft.com/office/2006/metadata/properties" xmlns:ns2="6191f325-a75c-4e48-a4c0-58acdb93e7c1" xmlns:ns3="a7b26662-454b-427d-9c9c-48c2ebe2fdc3" targetNamespace="http://schemas.microsoft.com/office/2006/metadata/properties" ma:root="true" ma:fieldsID="f3ed7fefda3f631839a8dfc93102049e" ns2:_="" ns3:_="">
    <xsd:import namespace="6191f325-a75c-4e48-a4c0-58acdb93e7c1"/>
    <xsd:import namespace="a7b26662-454b-427d-9c9c-48c2ebe2fdc3"/>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91f325-a75c-4e48-a4c0-58acdb93e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b26662-454b-427d-9c9c-48c2ebe2fdc3"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52462f4c-ef2c-41f7-b3ba-31340e44cedc}" ma:internalName="TaxCatchAll" ma:showField="CatchAllData" ma:web="a7b26662-454b-427d-9c9c-48c2ebe2fd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191f325-a75c-4e48-a4c0-58acdb93e7c1">
      <Terms xmlns="http://schemas.microsoft.com/office/infopath/2007/PartnerControls"/>
    </lcf76f155ced4ddcb4097134ff3c332f>
    <TaxCatchAll xmlns="a7b26662-454b-427d-9c9c-48c2ebe2fdc3" xsi:nil="true"/>
  </documentManagement>
</p:properties>
</file>

<file path=customXml/itemProps1.xml><?xml version="1.0" encoding="utf-8"?>
<ds:datastoreItem xmlns:ds="http://schemas.openxmlformats.org/officeDocument/2006/customXml" ds:itemID="{69289C64-3205-4C0D-A488-1A7CC8F41E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91f325-a75c-4e48-a4c0-58acdb93e7c1"/>
    <ds:schemaRef ds:uri="a7b26662-454b-427d-9c9c-48c2ebe2fd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84AD47-50D5-4900-937F-55C617BA05BE}">
  <ds:schemaRefs>
    <ds:schemaRef ds:uri="http://schemas.microsoft.com/sharepoint/v3/contenttype/forms"/>
  </ds:schemaRefs>
</ds:datastoreItem>
</file>

<file path=customXml/itemProps3.xml><?xml version="1.0" encoding="utf-8"?>
<ds:datastoreItem xmlns:ds="http://schemas.openxmlformats.org/officeDocument/2006/customXml" ds:itemID="{6EE21B1F-E4A0-4DB8-B8DD-A9133195E372}">
  <ds:schemaRefs>
    <ds:schemaRef ds:uri="http://schemas.openxmlformats.org/officeDocument/2006/bibliography"/>
  </ds:schemaRefs>
</ds:datastoreItem>
</file>

<file path=customXml/itemProps4.xml><?xml version="1.0" encoding="utf-8"?>
<ds:datastoreItem xmlns:ds="http://schemas.openxmlformats.org/officeDocument/2006/customXml" ds:itemID="{AB598E3B-6090-444A-8232-8ED8FE8AAA5D}">
  <ds:schemaRefs>
    <ds:schemaRef ds:uri="http://schemas.microsoft.com/office/2006/metadata/properties"/>
    <ds:schemaRef ds:uri="http://schemas.microsoft.com/office/infopath/2007/PartnerControls"/>
    <ds:schemaRef ds:uri="6191f325-a75c-4e48-a4c0-58acdb93e7c1"/>
    <ds:schemaRef ds:uri="a7b26662-454b-427d-9c9c-48c2ebe2fdc3"/>
  </ds:schemaRefs>
</ds:datastoreItem>
</file>

<file path=docProps/app.xml><?xml version="1.0" encoding="utf-8"?>
<Properties xmlns="http://schemas.openxmlformats.org/officeDocument/2006/extended-properties" xmlns:vt="http://schemas.openxmlformats.org/officeDocument/2006/docPropsVTypes">
  <Template>I:\TBZ-Vorlagen\TBZ_Skript_2010.dotm</Template>
  <TotalTime>28</TotalTime>
  <Pages>3</Pages>
  <Words>250</Words>
  <Characters>1429</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Skriptvorlage TBZ V 3.1</vt:lpstr>
      <vt:lpstr>Skriptvorlage TBZ V 3.1</vt:lpstr>
    </vt:vector>
  </TitlesOfParts>
  <Company>TBZ</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Skriptvorlage TBZ V 3.1</dc:title>
  <dc:creator>Technische Berufsschule Zürich</dc:creator>
  <cp:keywords>Skript, Arbeitsblatt, Prüfung, Lösung, Unterlage</cp:keywords>
  <cp:lastModifiedBy>Microsoft Office User</cp:lastModifiedBy>
  <cp:revision>31</cp:revision>
  <cp:lastPrinted>2020-08-25T10:14:00Z</cp:lastPrinted>
  <dcterms:created xsi:type="dcterms:W3CDTF">2022-03-07T15:19:00Z</dcterms:created>
  <dcterms:modified xsi:type="dcterms:W3CDTF">2022-03-31T12:12:00Z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0x0101004557A4D47A3B9E44835C26FFA685ABDE</vt:lpwstr>
  </property>
</Properties>
</file>